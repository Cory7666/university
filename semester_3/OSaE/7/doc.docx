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8D8D" w14:textId="02157BBF" w:rsidR="00E6718A" w:rsidRDefault="009E5AB1" w:rsidP="002C650B">
      <w:pPr>
        <w:pStyle w:val="1"/>
      </w:pPr>
      <w:r>
        <w:t xml:space="preserve">Лабораторная работа </w:t>
      </w:r>
      <w:r w:rsidR="00F85A4C">
        <w:t>№</w:t>
      </w:r>
      <w:r w:rsidR="002C7003">
        <w:t>7</w:t>
      </w:r>
    </w:p>
    <w:p w14:paraId="405C6537" w14:textId="77777777" w:rsidR="00F85A4C" w:rsidRDefault="002C650B" w:rsidP="002C650B">
      <w:pPr>
        <w:jc w:val="center"/>
      </w:pPr>
      <w:r>
        <w:t>Исследование подсистемы управления процессами и потоками в ОС семейства</w:t>
      </w:r>
      <w:r w:rsidRPr="002C650B">
        <w:t xml:space="preserve"> </w:t>
      </w:r>
      <w:r>
        <w:t>UNIX</w:t>
      </w:r>
    </w:p>
    <w:p w14:paraId="33A3C6B9" w14:textId="77777777" w:rsidR="002C650B" w:rsidRPr="002C650B" w:rsidRDefault="002C650B" w:rsidP="002C650B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2D0B7595" w14:textId="77777777" w:rsidR="002C650B" w:rsidRPr="002C650B" w:rsidRDefault="002C650B" w:rsidP="002C650B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2BAAAED2" w14:textId="77777777" w:rsidR="002C650B" w:rsidRPr="002C650B" w:rsidRDefault="002C650B" w:rsidP="002C650B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4E017206" w14:textId="77777777" w:rsidR="002C650B" w:rsidRPr="002C650B" w:rsidRDefault="002C650B" w:rsidP="002C650B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288031D0" w14:textId="77777777" w:rsidR="002C650B" w:rsidRPr="002C650B" w:rsidRDefault="002C650B" w:rsidP="002C650B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5903C60A" w14:textId="77777777" w:rsidR="002C650B" w:rsidRPr="002C650B" w:rsidRDefault="002C650B" w:rsidP="002C650B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00D1406F" w14:textId="77777777" w:rsidR="002C650B" w:rsidRPr="002C650B" w:rsidRDefault="002C650B" w:rsidP="002C650B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76A18AC8" w14:textId="77777777" w:rsidR="00F85A4C" w:rsidRDefault="00F85A4C" w:rsidP="00574462">
      <w:pPr>
        <w:pStyle w:val="2"/>
      </w:pPr>
      <w:r>
        <w:t>Цель работы</w:t>
      </w:r>
    </w:p>
    <w:p w14:paraId="2E561E28" w14:textId="77777777" w:rsidR="00B8294E" w:rsidRPr="00B8294E" w:rsidRDefault="002C650B" w:rsidP="002C650B">
      <w:pPr>
        <w:ind w:firstLine="708"/>
      </w:pPr>
      <w:r>
        <w:t>Изучение понятий процесса и потока ОС семейства UNIX.  Приобретение практических навыков разработки программ на языке Cи в ОС UNIX, а также написания программ с использованием системных вызовов создания и управления процессами и потоками в ОС UNIX.</w:t>
      </w:r>
    </w:p>
    <w:p w14:paraId="38CFC185" w14:textId="77777777" w:rsidR="009935DE" w:rsidRDefault="00F85A4C" w:rsidP="00574462">
      <w:pPr>
        <w:pStyle w:val="2"/>
      </w:pPr>
      <w:r>
        <w:t>Постановка задачи</w:t>
      </w:r>
    </w:p>
    <w:p w14:paraId="153FCEC1" w14:textId="77777777" w:rsidR="00B8294E" w:rsidRPr="00B8294E" w:rsidRDefault="002C650B" w:rsidP="002C650B">
      <w:pPr>
        <w:ind w:firstLine="708"/>
      </w:pPr>
      <w:r>
        <w:t xml:space="preserve">Получение практических навыков работы с операционной системой семейства </w:t>
      </w:r>
      <w:r>
        <w:rPr>
          <w:lang w:val="en-US"/>
        </w:rPr>
        <w:t>UNIX</w:t>
      </w:r>
      <w:r w:rsidRPr="00722369">
        <w:t xml:space="preserve">, </w:t>
      </w:r>
      <w:r>
        <w:t xml:space="preserve">в частности с </w:t>
      </w:r>
      <w:r>
        <w:rPr>
          <w:lang w:val="en-US"/>
        </w:rPr>
        <w:t>GNU</w:t>
      </w:r>
      <w:r w:rsidRPr="00722369">
        <w:t>/</w:t>
      </w:r>
      <w:r>
        <w:rPr>
          <w:lang w:val="en-US"/>
        </w:rPr>
        <w:t>Linux</w:t>
      </w:r>
      <w:r w:rsidRPr="00722369">
        <w:t xml:space="preserve">, </w:t>
      </w:r>
      <w:r>
        <w:t xml:space="preserve">а также написания программ с использованием потоком в соответствии со стандартом </w:t>
      </w:r>
      <w:r>
        <w:rPr>
          <w:lang w:val="en-US"/>
        </w:rPr>
        <w:t>POSIX</w:t>
      </w:r>
      <w:r w:rsidRPr="002C650B">
        <w:t>.</w:t>
      </w:r>
    </w:p>
    <w:p w14:paraId="4BEB87DF" w14:textId="77777777" w:rsidR="009935DE" w:rsidRDefault="00F85A4C" w:rsidP="00574462">
      <w:pPr>
        <w:pStyle w:val="2"/>
      </w:pPr>
      <w:r>
        <w:t>Ход выполнения работы</w:t>
      </w:r>
    </w:p>
    <w:p w14:paraId="25C853F9" w14:textId="77777777" w:rsidR="009935DE" w:rsidRDefault="002C650B" w:rsidP="00574462">
      <w:pPr>
        <w:pStyle w:val="3"/>
      </w:pPr>
      <w:r>
        <w:t xml:space="preserve">Листинг 1 – программа </w:t>
      </w:r>
      <w:r>
        <w:rPr>
          <w:lang w:val="en-US"/>
        </w:rPr>
        <w:t>Sort</w:t>
      </w:r>
    </w:p>
    <w:p w14:paraId="114A48C2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#include &lt;stdio.h&gt;</w:t>
      </w:r>
    </w:p>
    <w:p w14:paraId="69D5F106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#include &lt;stdlib.h&gt;</w:t>
      </w:r>
    </w:p>
    <w:p w14:paraId="4F8C5602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#include &lt;ctype.h&gt;</w:t>
      </w:r>
    </w:p>
    <w:p w14:paraId="55CC7AF8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#include &lt;string.h&gt;</w:t>
      </w:r>
    </w:p>
    <w:p w14:paraId="209659AE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#include &lt;unistd.h&gt;</w:t>
      </w:r>
    </w:p>
    <w:p w14:paraId="42FB3D08" w14:textId="77777777" w:rsidR="009E5DD1" w:rsidRPr="009E5DD1" w:rsidRDefault="009E5DD1" w:rsidP="009E5DD1">
      <w:pPr>
        <w:pStyle w:val="a9"/>
        <w:rPr>
          <w:lang w:val="en-US"/>
        </w:rPr>
      </w:pPr>
    </w:p>
    <w:p w14:paraId="3B61270F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#define N         48</w:t>
      </w:r>
    </w:p>
    <w:p w14:paraId="19244B69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#define RANGE_MIN 0</w:t>
      </w:r>
    </w:p>
    <w:p w14:paraId="206DB045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#define RANGE_MAX 100</w:t>
      </w:r>
    </w:p>
    <w:p w14:paraId="2B101897" w14:textId="77777777" w:rsidR="009E5DD1" w:rsidRPr="009E5DD1" w:rsidRDefault="009E5DD1" w:rsidP="009E5DD1">
      <w:pPr>
        <w:pStyle w:val="a9"/>
        <w:rPr>
          <w:lang w:val="en-US"/>
        </w:rPr>
      </w:pPr>
    </w:p>
    <w:p w14:paraId="238C244F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void </w:t>
      </w:r>
      <w:proofErr w:type="gramStart"/>
      <w:r w:rsidRPr="009E5DD1">
        <w:rPr>
          <w:lang w:val="en-US"/>
        </w:rPr>
        <w:t>sort(</w:t>
      </w:r>
      <w:proofErr w:type="gramEnd"/>
      <w:r w:rsidRPr="009E5DD1">
        <w:rPr>
          <w:lang w:val="en-US"/>
        </w:rPr>
        <w:t>int array[], int size)</w:t>
      </w:r>
    </w:p>
    <w:p w14:paraId="5259C12A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{</w:t>
      </w:r>
    </w:p>
    <w:p w14:paraId="585459A0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int tmp;</w:t>
      </w:r>
    </w:p>
    <w:p w14:paraId="36FF2225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for (int startIndex = 0; startIndex &lt; size - 1; ++startIndex)</w:t>
      </w:r>
    </w:p>
    <w:p w14:paraId="74CDC92B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ab/>
        <w:t>{</w:t>
      </w:r>
    </w:p>
    <w:p w14:paraId="15AB6DC3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ab/>
      </w:r>
      <w:r w:rsidRPr="009E5DD1">
        <w:rPr>
          <w:lang w:val="en-US"/>
        </w:rPr>
        <w:tab/>
        <w:t>int smallestIndex = startIndex;</w:t>
      </w:r>
    </w:p>
    <w:p w14:paraId="6C9E7E1F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ab/>
      </w:r>
      <w:r w:rsidRPr="009E5DD1">
        <w:rPr>
          <w:lang w:val="en-US"/>
        </w:rPr>
        <w:tab/>
        <w:t>for (int currentIndex = startIndex + 1; currentIndex &lt; size; currentIndex++)</w:t>
      </w:r>
    </w:p>
    <w:p w14:paraId="17595284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ab/>
      </w:r>
      <w:r w:rsidRPr="009E5DD1">
        <w:rPr>
          <w:lang w:val="en-US"/>
        </w:rPr>
        <w:tab/>
      </w:r>
      <w:r w:rsidRPr="009E5DD1">
        <w:rPr>
          <w:lang w:val="en-US"/>
        </w:rPr>
        <w:tab/>
        <w:t>if (array[currentIndex] &lt; array[smallestIndex])</w:t>
      </w:r>
    </w:p>
    <w:p w14:paraId="58BF511E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ab/>
      </w:r>
      <w:r w:rsidRPr="009E5DD1">
        <w:rPr>
          <w:lang w:val="en-US"/>
        </w:rPr>
        <w:tab/>
      </w:r>
      <w:r w:rsidRPr="009E5DD1">
        <w:rPr>
          <w:lang w:val="en-US"/>
        </w:rPr>
        <w:tab/>
      </w:r>
      <w:r w:rsidRPr="009E5DD1">
        <w:rPr>
          <w:lang w:val="en-US"/>
        </w:rPr>
        <w:tab/>
        <w:t>smallestIndex = currentIndex;</w:t>
      </w:r>
    </w:p>
    <w:p w14:paraId="3E97CA75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tmp = array[startIndex];</w:t>
      </w:r>
    </w:p>
    <w:p w14:paraId="603ECD2F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array[startIndex] = array[smallestIndex];</w:t>
      </w:r>
    </w:p>
    <w:p w14:paraId="64526661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array[smallestIndex] = tmp;</w:t>
      </w:r>
    </w:p>
    <w:p w14:paraId="482E7D11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lastRenderedPageBreak/>
        <w:tab/>
        <w:t>}</w:t>
      </w:r>
    </w:p>
    <w:p w14:paraId="3A80C93F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return;</w:t>
      </w:r>
    </w:p>
    <w:p w14:paraId="79B54814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}</w:t>
      </w:r>
    </w:p>
    <w:p w14:paraId="3A9B316F" w14:textId="77777777" w:rsidR="009E5DD1" w:rsidRPr="009E5DD1" w:rsidRDefault="009E5DD1" w:rsidP="009E5DD1">
      <w:pPr>
        <w:pStyle w:val="a9"/>
        <w:rPr>
          <w:lang w:val="en-US"/>
        </w:rPr>
      </w:pPr>
    </w:p>
    <w:p w14:paraId="6EC44710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void fill_array (int *array, int size)</w:t>
      </w:r>
    </w:p>
    <w:p w14:paraId="7AE7258C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{</w:t>
      </w:r>
    </w:p>
    <w:p w14:paraId="10986C11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if (size &gt; 0)</w:t>
      </w:r>
    </w:p>
    <w:p w14:paraId="4276738F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{</w:t>
      </w:r>
    </w:p>
    <w:p w14:paraId="553C154E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*array = </w:t>
      </w:r>
      <w:proofErr w:type="gramStart"/>
      <w:r w:rsidRPr="009E5DD1">
        <w:rPr>
          <w:lang w:val="en-US"/>
        </w:rPr>
        <w:t>rand(</w:t>
      </w:r>
      <w:proofErr w:type="gramEnd"/>
      <w:r w:rsidRPr="009E5DD1">
        <w:rPr>
          <w:lang w:val="en-US"/>
        </w:rPr>
        <w:t>) % (RANGE_MAX + 1) + RANGE_MIN;</w:t>
      </w:r>
    </w:p>
    <w:p w14:paraId="7D0A41CD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fill_</w:t>
      </w:r>
      <w:proofErr w:type="gramStart"/>
      <w:r w:rsidRPr="009E5DD1">
        <w:rPr>
          <w:lang w:val="en-US"/>
        </w:rPr>
        <w:t>array(</w:t>
      </w:r>
      <w:proofErr w:type="gramEnd"/>
      <w:r w:rsidRPr="009E5DD1">
        <w:rPr>
          <w:lang w:val="en-US"/>
        </w:rPr>
        <w:t>array + 1, size - 1);</w:t>
      </w:r>
    </w:p>
    <w:p w14:paraId="0D8B47F7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}</w:t>
      </w:r>
    </w:p>
    <w:p w14:paraId="33549730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}</w:t>
      </w:r>
    </w:p>
    <w:p w14:paraId="4F38D8B7" w14:textId="77777777" w:rsidR="009E5DD1" w:rsidRPr="009E5DD1" w:rsidRDefault="009E5DD1" w:rsidP="009E5DD1">
      <w:pPr>
        <w:pStyle w:val="a9"/>
        <w:rPr>
          <w:lang w:val="en-US"/>
        </w:rPr>
      </w:pPr>
    </w:p>
    <w:p w14:paraId="52DEBADF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void print_array (int *array, int size, char * prefix)</w:t>
      </w:r>
    </w:p>
    <w:p w14:paraId="45B3E769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{</w:t>
      </w:r>
    </w:p>
    <w:p w14:paraId="21C17E4A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for (int i = 0; i &lt; size; i++)</w:t>
      </w:r>
    </w:p>
    <w:p w14:paraId="171699E1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</w:t>
      </w:r>
      <w:proofErr w:type="gramStart"/>
      <w:r w:rsidRPr="009E5DD1">
        <w:rPr>
          <w:lang w:val="en-US"/>
        </w:rPr>
        <w:t>printf(</w:t>
      </w:r>
      <w:proofErr w:type="gramEnd"/>
      <w:r w:rsidRPr="009E5DD1">
        <w:rPr>
          <w:lang w:val="en-US"/>
        </w:rPr>
        <w:t>"%s: array[%2d]: %3d.\n", prefix, i, array[i]);</w:t>
      </w:r>
    </w:p>
    <w:p w14:paraId="5919FAAB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}</w:t>
      </w:r>
    </w:p>
    <w:p w14:paraId="54B25939" w14:textId="77777777" w:rsidR="009E5DD1" w:rsidRPr="009E5DD1" w:rsidRDefault="009E5DD1" w:rsidP="009E5DD1">
      <w:pPr>
        <w:pStyle w:val="a9"/>
        <w:rPr>
          <w:lang w:val="en-US"/>
        </w:rPr>
      </w:pPr>
    </w:p>
    <w:p w14:paraId="5915B726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int main (int argc, char **argv, char **envp)</w:t>
      </w:r>
    </w:p>
    <w:p w14:paraId="312005AC" w14:textId="77777777" w:rsidR="009E5DD1" w:rsidRDefault="009E5DD1" w:rsidP="009E5DD1">
      <w:pPr>
        <w:pStyle w:val="a9"/>
      </w:pPr>
      <w:r>
        <w:t>{</w:t>
      </w:r>
    </w:p>
    <w:p w14:paraId="34865B4C" w14:textId="77777777" w:rsidR="009E5DD1" w:rsidRDefault="009E5DD1" w:rsidP="009E5DD1">
      <w:pPr>
        <w:pStyle w:val="a9"/>
      </w:pPr>
      <w:r>
        <w:t xml:space="preserve">    if (</w:t>
      </w:r>
      <w:proofErr w:type="gramStart"/>
      <w:r>
        <w:t>argc !</w:t>
      </w:r>
      <w:proofErr w:type="gramEnd"/>
      <w:r>
        <w:t>= 2) return 1;</w:t>
      </w:r>
    </w:p>
    <w:p w14:paraId="216934D9" w14:textId="77777777" w:rsidR="009E5DD1" w:rsidRDefault="009E5DD1" w:rsidP="009E5DD1">
      <w:pPr>
        <w:pStyle w:val="a9"/>
      </w:pPr>
    </w:p>
    <w:p w14:paraId="5C1D322F" w14:textId="77777777" w:rsidR="009E5DD1" w:rsidRPr="009E5DD1" w:rsidRDefault="009E5DD1" w:rsidP="009E5DD1">
      <w:pPr>
        <w:pStyle w:val="a9"/>
        <w:rPr>
          <w:lang w:val="en-US"/>
        </w:rPr>
      </w:pPr>
      <w:r>
        <w:t xml:space="preserve">    </w:t>
      </w:r>
      <w:r w:rsidRPr="009E5DD1">
        <w:rPr>
          <w:lang w:val="en-US"/>
        </w:rPr>
        <w:t xml:space="preserve">pid_t ppid = </w:t>
      </w:r>
      <w:proofErr w:type="gramStart"/>
      <w:r w:rsidRPr="009E5DD1">
        <w:rPr>
          <w:lang w:val="en-US"/>
        </w:rPr>
        <w:t>getppid(</w:t>
      </w:r>
      <w:proofErr w:type="gramEnd"/>
      <w:r w:rsidRPr="009E5DD1">
        <w:rPr>
          <w:lang w:val="en-US"/>
        </w:rPr>
        <w:t>),</w:t>
      </w:r>
    </w:p>
    <w:p w14:paraId="671B2E9B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  </w:t>
      </w:r>
      <w:proofErr w:type="gramStart"/>
      <w:r w:rsidRPr="009E5DD1">
        <w:rPr>
          <w:lang w:val="en-US"/>
        </w:rPr>
        <w:t>pid  =</w:t>
      </w:r>
      <w:proofErr w:type="gramEnd"/>
      <w:r w:rsidRPr="009E5DD1">
        <w:rPr>
          <w:lang w:val="en-US"/>
        </w:rPr>
        <w:t xml:space="preserve"> getpid();</w:t>
      </w:r>
    </w:p>
    <w:p w14:paraId="18D7E1FA" w14:textId="77777777" w:rsidR="009E5DD1" w:rsidRPr="009E5DD1" w:rsidRDefault="009E5DD1" w:rsidP="009E5DD1">
      <w:pPr>
        <w:pStyle w:val="a9"/>
        <w:rPr>
          <w:lang w:val="en-US"/>
        </w:rPr>
      </w:pPr>
    </w:p>
    <w:p w14:paraId="2D04FC5A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char </w:t>
      </w:r>
      <w:proofErr w:type="gramStart"/>
      <w:r w:rsidRPr="009E5DD1">
        <w:rPr>
          <w:lang w:val="en-US"/>
        </w:rPr>
        <w:t>prefix[</w:t>
      </w:r>
      <w:proofErr w:type="gramEnd"/>
      <w:r w:rsidRPr="009E5DD1">
        <w:rPr>
          <w:lang w:val="en-US"/>
        </w:rPr>
        <w:t>1023];</w:t>
      </w:r>
    </w:p>
    <w:p w14:paraId="3351DBF1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</w:t>
      </w:r>
      <w:proofErr w:type="gramStart"/>
      <w:r w:rsidRPr="009E5DD1">
        <w:rPr>
          <w:lang w:val="en-US"/>
        </w:rPr>
        <w:t>memset(</w:t>
      </w:r>
      <w:proofErr w:type="gramEnd"/>
      <w:r w:rsidRPr="002C7003">
        <w:rPr>
          <w:lang w:val="en-US"/>
        </w:rPr>
        <w:t>prefix</w:t>
      </w:r>
      <w:r w:rsidRPr="009E5DD1">
        <w:rPr>
          <w:lang w:val="en-US"/>
        </w:rPr>
        <w:t>, 0, sizeof(prefix));</w:t>
      </w:r>
    </w:p>
    <w:p w14:paraId="666F7ED2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</w:t>
      </w:r>
      <w:proofErr w:type="gramStart"/>
      <w:r w:rsidRPr="009E5DD1">
        <w:rPr>
          <w:lang w:val="en-US"/>
        </w:rPr>
        <w:t>sprintf(</w:t>
      </w:r>
      <w:proofErr w:type="gramEnd"/>
      <w:r w:rsidRPr="009E5DD1">
        <w:rPr>
          <w:lang w:val="en-US"/>
        </w:rPr>
        <w:t>prefix, "PROC_NUM: %s. PPID/PID: %d/%d", argv[1], ppid, pid);</w:t>
      </w:r>
    </w:p>
    <w:p w14:paraId="5E61290F" w14:textId="77777777" w:rsidR="009E5DD1" w:rsidRPr="009E5DD1" w:rsidRDefault="009E5DD1" w:rsidP="009E5DD1">
      <w:pPr>
        <w:pStyle w:val="a9"/>
        <w:rPr>
          <w:lang w:val="en-US"/>
        </w:rPr>
      </w:pPr>
    </w:p>
    <w:p w14:paraId="50711E6F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int arr[N];</w:t>
      </w:r>
    </w:p>
    <w:p w14:paraId="1EA95714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fill_array (arr, N);</w:t>
      </w:r>
    </w:p>
    <w:p w14:paraId="617E4A11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print_</w:t>
      </w:r>
      <w:proofErr w:type="gramStart"/>
      <w:r w:rsidRPr="009E5DD1">
        <w:rPr>
          <w:lang w:val="en-US"/>
        </w:rPr>
        <w:t>array(</w:t>
      </w:r>
      <w:proofErr w:type="gramEnd"/>
      <w:r w:rsidRPr="009E5DD1">
        <w:rPr>
          <w:lang w:val="en-US"/>
        </w:rPr>
        <w:t>arr, N, prefix);</w:t>
      </w:r>
    </w:p>
    <w:p w14:paraId="44EC6A08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</w:t>
      </w:r>
      <w:proofErr w:type="gramStart"/>
      <w:r w:rsidRPr="009E5DD1">
        <w:rPr>
          <w:lang w:val="en-US"/>
        </w:rPr>
        <w:t>sort(</w:t>
      </w:r>
      <w:proofErr w:type="gramEnd"/>
      <w:r w:rsidRPr="009E5DD1">
        <w:rPr>
          <w:lang w:val="en-US"/>
        </w:rPr>
        <w:t>arr, N);</w:t>
      </w:r>
    </w:p>
    <w:p w14:paraId="3CAC9869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print_</w:t>
      </w:r>
      <w:proofErr w:type="gramStart"/>
      <w:r w:rsidRPr="009E5DD1">
        <w:rPr>
          <w:lang w:val="en-US"/>
        </w:rPr>
        <w:t>array(</w:t>
      </w:r>
      <w:proofErr w:type="gramEnd"/>
      <w:r w:rsidRPr="009E5DD1">
        <w:rPr>
          <w:lang w:val="en-US"/>
        </w:rPr>
        <w:t>arr, N, prefix);</w:t>
      </w:r>
    </w:p>
    <w:p w14:paraId="445FD660" w14:textId="77777777" w:rsidR="009E5DD1" w:rsidRDefault="009E5DD1" w:rsidP="009E5DD1">
      <w:pPr>
        <w:pStyle w:val="a9"/>
      </w:pPr>
      <w:r w:rsidRPr="009E5DD1">
        <w:rPr>
          <w:lang w:val="en-US"/>
        </w:rPr>
        <w:t xml:space="preserve">    </w:t>
      </w:r>
      <w:r>
        <w:t>return 0;</w:t>
      </w:r>
    </w:p>
    <w:p w14:paraId="2BAFFFBC" w14:textId="77777777" w:rsidR="009E5DD1" w:rsidRPr="009E5DD1" w:rsidRDefault="009E5DD1" w:rsidP="009E5DD1">
      <w:pPr>
        <w:pStyle w:val="a9"/>
      </w:pPr>
      <w:r>
        <w:t>}</w:t>
      </w:r>
    </w:p>
    <w:p w14:paraId="19F2A77D" w14:textId="77777777" w:rsidR="002C650B" w:rsidRDefault="002C650B" w:rsidP="00574462">
      <w:pPr>
        <w:pStyle w:val="3"/>
        <w:rPr>
          <w:lang w:val="en-US"/>
        </w:rPr>
      </w:pPr>
      <w:r>
        <w:lastRenderedPageBreak/>
        <w:t>Листинг 2 – программа</w:t>
      </w:r>
      <w:r>
        <w:rPr>
          <w:lang w:val="en-US"/>
        </w:rPr>
        <w:t xml:space="preserve"> Master</w:t>
      </w:r>
    </w:p>
    <w:p w14:paraId="0D10383C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>#include &lt;stdio.h&gt;</w:t>
      </w:r>
    </w:p>
    <w:p w14:paraId="424A16C3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>#include &lt;stdlib.h&gt;</w:t>
      </w:r>
    </w:p>
    <w:p w14:paraId="2F57FCD3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>#include &lt;string.h&gt;</w:t>
      </w:r>
    </w:p>
    <w:p w14:paraId="5D8AF727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>#include &lt;ctype.h&gt;</w:t>
      </w:r>
    </w:p>
    <w:p w14:paraId="37387E77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>#include &lt;unistd.h&gt;</w:t>
      </w:r>
    </w:p>
    <w:p w14:paraId="0D587945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>#include &lt;sys/types.h&gt;</w:t>
      </w:r>
    </w:p>
    <w:p w14:paraId="1630FDF9" w14:textId="77777777" w:rsidR="009E5DD1" w:rsidRPr="009E5DD1" w:rsidRDefault="009E5DD1" w:rsidP="009E5DD1">
      <w:pPr>
        <w:pStyle w:val="a9"/>
        <w:rPr>
          <w:szCs w:val="22"/>
          <w:lang w:val="en-US"/>
        </w:rPr>
      </w:pPr>
    </w:p>
    <w:p w14:paraId="708BEBE2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>#define M 4</w:t>
      </w:r>
    </w:p>
    <w:p w14:paraId="42E5204F" w14:textId="77777777" w:rsidR="009E5DD1" w:rsidRPr="009E5DD1" w:rsidRDefault="009E5DD1" w:rsidP="009E5DD1">
      <w:pPr>
        <w:pStyle w:val="a9"/>
        <w:rPr>
          <w:szCs w:val="22"/>
          <w:lang w:val="en-US"/>
        </w:rPr>
      </w:pPr>
    </w:p>
    <w:p w14:paraId="6B153D0E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>int main (int argc, char **argv, char **envp)</w:t>
      </w:r>
    </w:p>
    <w:p w14:paraId="28D4316E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>{</w:t>
      </w:r>
    </w:p>
    <w:p w14:paraId="6F791FCD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 xml:space="preserve">    char arg_</w:t>
      </w:r>
      <w:proofErr w:type="gramStart"/>
      <w:r w:rsidRPr="009E5DD1">
        <w:rPr>
          <w:szCs w:val="22"/>
          <w:lang w:val="en-US"/>
        </w:rPr>
        <w:t>char[</w:t>
      </w:r>
      <w:proofErr w:type="gramEnd"/>
      <w:r w:rsidRPr="009E5DD1">
        <w:rPr>
          <w:szCs w:val="22"/>
          <w:lang w:val="en-US"/>
        </w:rPr>
        <w:t>1023]; memset (arg_char, 0, sizeof(arg_char));</w:t>
      </w:r>
    </w:p>
    <w:p w14:paraId="14C5E952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 xml:space="preserve">    pid_t ppid = </w:t>
      </w:r>
      <w:proofErr w:type="gramStart"/>
      <w:r w:rsidRPr="009E5DD1">
        <w:rPr>
          <w:szCs w:val="22"/>
          <w:lang w:val="en-US"/>
        </w:rPr>
        <w:t>getppid(</w:t>
      </w:r>
      <w:proofErr w:type="gramEnd"/>
      <w:r w:rsidRPr="009E5DD1">
        <w:rPr>
          <w:szCs w:val="22"/>
          <w:lang w:val="en-US"/>
        </w:rPr>
        <w:t>),</w:t>
      </w:r>
    </w:p>
    <w:p w14:paraId="0794AD5C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 xml:space="preserve">          </w:t>
      </w:r>
      <w:proofErr w:type="gramStart"/>
      <w:r w:rsidRPr="009E5DD1">
        <w:rPr>
          <w:szCs w:val="22"/>
          <w:lang w:val="en-US"/>
        </w:rPr>
        <w:t>pid  =</w:t>
      </w:r>
      <w:proofErr w:type="gramEnd"/>
      <w:r w:rsidRPr="009E5DD1">
        <w:rPr>
          <w:szCs w:val="22"/>
          <w:lang w:val="en-US"/>
        </w:rPr>
        <w:t xml:space="preserve"> getpid();</w:t>
      </w:r>
    </w:p>
    <w:p w14:paraId="6DCB493B" w14:textId="77777777" w:rsidR="009E5DD1" w:rsidRPr="009E5DD1" w:rsidRDefault="009E5DD1" w:rsidP="009E5DD1">
      <w:pPr>
        <w:pStyle w:val="a9"/>
        <w:rPr>
          <w:szCs w:val="22"/>
        </w:rPr>
      </w:pPr>
      <w:r w:rsidRPr="002C7003">
        <w:rPr>
          <w:szCs w:val="22"/>
          <w:lang w:val="en-US"/>
        </w:rPr>
        <w:t xml:space="preserve">    </w:t>
      </w:r>
      <w:r w:rsidRPr="009E5DD1">
        <w:rPr>
          <w:szCs w:val="22"/>
        </w:rPr>
        <w:t xml:space="preserve">/* Вывод </w:t>
      </w:r>
      <w:r w:rsidRPr="009E5DD1">
        <w:rPr>
          <w:szCs w:val="22"/>
          <w:lang w:val="en-US"/>
        </w:rPr>
        <w:t>PID</w:t>
      </w:r>
      <w:r w:rsidRPr="009E5DD1">
        <w:rPr>
          <w:szCs w:val="22"/>
        </w:rPr>
        <w:t xml:space="preserve"> и </w:t>
      </w:r>
      <w:r w:rsidRPr="009E5DD1">
        <w:rPr>
          <w:szCs w:val="22"/>
          <w:lang w:val="en-US"/>
        </w:rPr>
        <w:t>PPID</w:t>
      </w:r>
      <w:r w:rsidRPr="009E5DD1">
        <w:rPr>
          <w:szCs w:val="22"/>
        </w:rPr>
        <w:t xml:space="preserve"> </w:t>
      </w:r>
      <w:r w:rsidRPr="009E5DD1">
        <w:rPr>
          <w:szCs w:val="22"/>
          <w:lang w:val="en-US"/>
        </w:rPr>
        <w:t>Master</w:t>
      </w:r>
      <w:r w:rsidRPr="009E5DD1">
        <w:rPr>
          <w:szCs w:val="22"/>
        </w:rPr>
        <w:t>-процесса */</w:t>
      </w:r>
    </w:p>
    <w:p w14:paraId="2AC56016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</w:rPr>
        <w:t xml:space="preserve">    </w:t>
      </w:r>
      <w:proofErr w:type="gramStart"/>
      <w:r w:rsidRPr="009E5DD1">
        <w:rPr>
          <w:szCs w:val="22"/>
          <w:lang w:val="en-US"/>
        </w:rPr>
        <w:t>printf(</w:t>
      </w:r>
      <w:proofErr w:type="gramEnd"/>
      <w:r w:rsidRPr="009E5DD1">
        <w:rPr>
          <w:szCs w:val="22"/>
          <w:lang w:val="en-US"/>
        </w:rPr>
        <w:t>"MASTER. PPID/PID: %d/%d.\n", ppid, pid)</w:t>
      </w:r>
      <w:r>
        <w:rPr>
          <w:szCs w:val="22"/>
          <w:lang w:val="en-US"/>
        </w:rPr>
        <w:t>;</w:t>
      </w:r>
    </w:p>
    <w:p w14:paraId="7103E503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 xml:space="preserve">    for (int i = 0; i &lt; M; i++)</w:t>
      </w:r>
    </w:p>
    <w:p w14:paraId="3D7586B2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 xml:space="preserve">    {</w:t>
      </w:r>
    </w:p>
    <w:p w14:paraId="60BD3600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 xml:space="preserve">        </w:t>
      </w:r>
      <w:proofErr w:type="gramStart"/>
      <w:r w:rsidRPr="009E5DD1">
        <w:rPr>
          <w:szCs w:val="22"/>
          <w:lang w:val="en-US"/>
        </w:rPr>
        <w:t>sprintf(</w:t>
      </w:r>
      <w:proofErr w:type="gramEnd"/>
      <w:r w:rsidRPr="009E5DD1">
        <w:rPr>
          <w:szCs w:val="22"/>
          <w:lang w:val="en-US"/>
        </w:rPr>
        <w:t>arg_char, "%d", i + 1);</w:t>
      </w:r>
    </w:p>
    <w:p w14:paraId="55CD87F3" w14:textId="77777777" w:rsidR="009E5DD1" w:rsidRPr="009E5DD1" w:rsidRDefault="009E5DD1" w:rsidP="009E5DD1">
      <w:pPr>
        <w:pStyle w:val="a9"/>
        <w:rPr>
          <w:szCs w:val="22"/>
          <w:lang w:val="en-US"/>
        </w:rPr>
      </w:pPr>
    </w:p>
    <w:p w14:paraId="48E548F9" w14:textId="77777777" w:rsidR="009E5DD1" w:rsidRPr="009E5DD1" w:rsidRDefault="009E5DD1" w:rsidP="009E5DD1">
      <w:pPr>
        <w:pStyle w:val="a9"/>
        <w:rPr>
          <w:szCs w:val="22"/>
        </w:rPr>
      </w:pPr>
      <w:r w:rsidRPr="009E5DD1">
        <w:rPr>
          <w:szCs w:val="22"/>
          <w:lang w:val="en-US"/>
        </w:rPr>
        <w:t xml:space="preserve">        </w:t>
      </w:r>
      <w:r w:rsidRPr="009E5DD1">
        <w:rPr>
          <w:szCs w:val="22"/>
        </w:rPr>
        <w:t>/* Запустить другую программу, если форк, иначе продолжить выполнение цикла */</w:t>
      </w:r>
    </w:p>
    <w:p w14:paraId="1F2D4E2D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</w:rPr>
        <w:t xml:space="preserve">        </w:t>
      </w:r>
      <w:r w:rsidRPr="009E5DD1">
        <w:rPr>
          <w:szCs w:val="22"/>
          <w:lang w:val="en-US"/>
        </w:rPr>
        <w:t xml:space="preserve">if </w:t>
      </w:r>
      <w:proofErr w:type="gramStart"/>
      <w:r w:rsidRPr="009E5DD1">
        <w:rPr>
          <w:szCs w:val="22"/>
          <w:lang w:val="en-US"/>
        </w:rPr>
        <w:t>(!fork</w:t>
      </w:r>
      <w:proofErr w:type="gramEnd"/>
      <w:r w:rsidRPr="009E5DD1">
        <w:rPr>
          <w:szCs w:val="22"/>
          <w:lang w:val="en-US"/>
        </w:rPr>
        <w:t>())</w:t>
      </w:r>
    </w:p>
    <w:p w14:paraId="281CE665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 xml:space="preserve">            execlp (</w:t>
      </w:r>
      <w:proofErr w:type="gramStart"/>
      <w:r w:rsidRPr="009E5DD1">
        <w:rPr>
          <w:szCs w:val="22"/>
          <w:lang w:val="en-US"/>
        </w:rPr>
        <w:t>"./</w:t>
      </w:r>
      <w:proofErr w:type="gramEnd"/>
      <w:r w:rsidRPr="009E5DD1">
        <w:rPr>
          <w:szCs w:val="22"/>
          <w:lang w:val="en-US"/>
        </w:rPr>
        <w:t>sort", "sort", arg_char, NULL);</w:t>
      </w:r>
    </w:p>
    <w:p w14:paraId="77BF868E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 xml:space="preserve">    }</w:t>
      </w:r>
    </w:p>
    <w:p w14:paraId="0999FBF0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 xml:space="preserve">    </w:t>
      </w:r>
      <w:proofErr w:type="gramStart"/>
      <w:r w:rsidRPr="009E5DD1">
        <w:rPr>
          <w:szCs w:val="22"/>
          <w:lang w:val="en-US"/>
        </w:rPr>
        <w:t>sleep(</w:t>
      </w:r>
      <w:proofErr w:type="gramEnd"/>
      <w:r w:rsidRPr="009E5DD1">
        <w:rPr>
          <w:szCs w:val="22"/>
          <w:lang w:val="en-US"/>
        </w:rPr>
        <w:t>1);</w:t>
      </w:r>
    </w:p>
    <w:p w14:paraId="7362CD86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 xml:space="preserve">    return 0;</w:t>
      </w:r>
    </w:p>
    <w:p w14:paraId="30737562" w14:textId="77777777" w:rsidR="009E5DD1" w:rsidRPr="009E5DD1" w:rsidRDefault="009E5DD1" w:rsidP="009E5DD1">
      <w:pPr>
        <w:pStyle w:val="a9"/>
        <w:rPr>
          <w:szCs w:val="22"/>
          <w:lang w:val="en-US"/>
        </w:rPr>
      </w:pPr>
      <w:r w:rsidRPr="009E5DD1">
        <w:rPr>
          <w:szCs w:val="22"/>
          <w:lang w:val="en-US"/>
        </w:rPr>
        <w:t>}</w:t>
      </w:r>
    </w:p>
    <w:p w14:paraId="586AF310" w14:textId="77777777" w:rsidR="002C650B" w:rsidRDefault="002C650B" w:rsidP="00574462">
      <w:pPr>
        <w:pStyle w:val="3"/>
        <w:rPr>
          <w:lang w:val="en-US"/>
        </w:rPr>
      </w:pPr>
      <w:r>
        <w:t>Листинг 3 – программа</w:t>
      </w:r>
      <w:r>
        <w:rPr>
          <w:lang w:val="en-US"/>
        </w:rPr>
        <w:t xml:space="preserve"> Threads</w:t>
      </w:r>
    </w:p>
    <w:p w14:paraId="19FB8B13" w14:textId="77777777" w:rsidR="009E5DD1" w:rsidRPr="009E5DD1" w:rsidRDefault="009E5DD1" w:rsidP="009E5DD1">
      <w:pPr>
        <w:pStyle w:val="a9"/>
      </w:pPr>
      <w:r w:rsidRPr="009E5DD1">
        <w:t>/*</w:t>
      </w:r>
    </w:p>
    <w:p w14:paraId="62131EB5" w14:textId="77777777" w:rsidR="009E5DD1" w:rsidRPr="009E5DD1" w:rsidRDefault="009E5DD1" w:rsidP="009E5DD1">
      <w:pPr>
        <w:pStyle w:val="a9"/>
      </w:pPr>
      <w:r w:rsidRPr="009E5DD1">
        <w:t xml:space="preserve">    Дополнительные параметры компиляции:</w:t>
      </w:r>
    </w:p>
    <w:p w14:paraId="128DF88C" w14:textId="77777777" w:rsidR="009E5DD1" w:rsidRPr="009E5DD1" w:rsidRDefault="009E5DD1" w:rsidP="009E5DD1">
      <w:pPr>
        <w:pStyle w:val="a9"/>
      </w:pPr>
      <w:r w:rsidRPr="009E5DD1">
        <w:t xml:space="preserve">    * -</w:t>
      </w:r>
      <w:r w:rsidRPr="009E5DD1">
        <w:rPr>
          <w:lang w:val="en-US"/>
        </w:rPr>
        <w:t>DUSE</w:t>
      </w:r>
      <w:r w:rsidRPr="009E5DD1">
        <w:t>_</w:t>
      </w:r>
      <w:r w:rsidRPr="009E5DD1">
        <w:rPr>
          <w:lang w:val="en-US"/>
        </w:rPr>
        <w:t>SYNC</w:t>
      </w:r>
      <w:r w:rsidRPr="009E5DD1">
        <w:t xml:space="preserve"> -&gt; Использовать синхронизацию потоков.</w:t>
      </w:r>
    </w:p>
    <w:p w14:paraId="6B84D0D3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*/</w:t>
      </w:r>
    </w:p>
    <w:p w14:paraId="614C10CF" w14:textId="77777777" w:rsidR="009E5DD1" w:rsidRPr="009E5DD1" w:rsidRDefault="009E5DD1" w:rsidP="009E5DD1">
      <w:pPr>
        <w:pStyle w:val="a9"/>
        <w:rPr>
          <w:lang w:val="en-US"/>
        </w:rPr>
      </w:pPr>
    </w:p>
    <w:p w14:paraId="3E2DAD3E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#include &lt;stdio.h&gt;</w:t>
      </w:r>
    </w:p>
    <w:p w14:paraId="795BE768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#include &lt;stdlib.h&gt;</w:t>
      </w:r>
    </w:p>
    <w:p w14:paraId="55C97059" w14:textId="77777777" w:rsidR="009E5DD1" w:rsidRPr="009E5DD1" w:rsidRDefault="009E5DD1" w:rsidP="009E5DD1">
      <w:pPr>
        <w:pStyle w:val="a9"/>
        <w:rPr>
          <w:lang w:val="en-US"/>
        </w:rPr>
      </w:pPr>
    </w:p>
    <w:p w14:paraId="2BE7F201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lastRenderedPageBreak/>
        <w:t>#include &lt;string.h&gt;</w:t>
      </w:r>
    </w:p>
    <w:p w14:paraId="7C3BEAE0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#include &lt;ctype.h&gt;</w:t>
      </w:r>
    </w:p>
    <w:p w14:paraId="21AE7D67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#include &lt;pthread.h&gt;</w:t>
      </w:r>
    </w:p>
    <w:p w14:paraId="3E0D8CCB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#include &lt;unistd.h&gt;</w:t>
      </w:r>
    </w:p>
    <w:p w14:paraId="28DF2050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#include &lt;sys/types.h&gt;</w:t>
      </w:r>
    </w:p>
    <w:p w14:paraId="12E76B5E" w14:textId="77777777" w:rsidR="009E5DD1" w:rsidRPr="009E5DD1" w:rsidRDefault="009E5DD1" w:rsidP="009E5DD1">
      <w:pPr>
        <w:pStyle w:val="a9"/>
        <w:rPr>
          <w:lang w:val="en-US"/>
        </w:rPr>
      </w:pPr>
    </w:p>
    <w:p w14:paraId="530EA181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#ifndef USE_SYNC</w:t>
      </w:r>
    </w:p>
    <w:p w14:paraId="7356C014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#define USE_SYNC 0</w:t>
      </w:r>
    </w:p>
    <w:p w14:paraId="6213C6E2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#endif</w:t>
      </w:r>
    </w:p>
    <w:p w14:paraId="2BC1C39D" w14:textId="77777777" w:rsidR="009E5DD1" w:rsidRPr="009E5DD1" w:rsidRDefault="009E5DD1" w:rsidP="009E5DD1">
      <w:pPr>
        <w:pStyle w:val="a9"/>
        <w:rPr>
          <w:lang w:val="en-US"/>
        </w:rPr>
      </w:pPr>
    </w:p>
    <w:p w14:paraId="437A2D02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#define RANGE_MIN 0</w:t>
      </w:r>
    </w:p>
    <w:p w14:paraId="411D90CD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#define RANGE_MAX 100</w:t>
      </w:r>
    </w:p>
    <w:p w14:paraId="2648D19B" w14:textId="77777777" w:rsidR="009E5DD1" w:rsidRPr="002C7003" w:rsidRDefault="009E5DD1" w:rsidP="009E5DD1">
      <w:pPr>
        <w:pStyle w:val="a9"/>
        <w:rPr>
          <w:lang w:val="en-US"/>
        </w:rPr>
      </w:pPr>
      <w:r w:rsidRPr="002C7003">
        <w:rPr>
          <w:lang w:val="en-US"/>
        </w:rPr>
        <w:t>#</w:t>
      </w:r>
      <w:proofErr w:type="gramStart"/>
      <w:r w:rsidRPr="009E5DD1">
        <w:rPr>
          <w:lang w:val="en-US"/>
        </w:rPr>
        <w:t>define</w:t>
      </w:r>
      <w:proofErr w:type="gramEnd"/>
      <w:r w:rsidRPr="002C7003">
        <w:rPr>
          <w:lang w:val="en-US"/>
        </w:rPr>
        <w:t xml:space="preserve"> </w:t>
      </w:r>
      <w:r w:rsidRPr="009E5DD1">
        <w:rPr>
          <w:lang w:val="en-US"/>
        </w:rPr>
        <w:t>N</w:t>
      </w:r>
      <w:r w:rsidRPr="002C7003">
        <w:rPr>
          <w:lang w:val="en-US"/>
        </w:rPr>
        <w:t xml:space="preserve">         48</w:t>
      </w:r>
    </w:p>
    <w:p w14:paraId="529DE593" w14:textId="77777777" w:rsidR="009E5DD1" w:rsidRPr="002C7003" w:rsidRDefault="009E5DD1" w:rsidP="009E5DD1">
      <w:pPr>
        <w:pStyle w:val="a9"/>
        <w:rPr>
          <w:lang w:val="en-US"/>
        </w:rPr>
      </w:pPr>
    </w:p>
    <w:p w14:paraId="0E7D1012" w14:textId="77777777" w:rsidR="009E5DD1" w:rsidRPr="009E5DD1" w:rsidRDefault="009E5DD1" w:rsidP="009E5DD1">
      <w:pPr>
        <w:pStyle w:val="a9"/>
      </w:pPr>
      <w:r w:rsidRPr="009E5DD1">
        <w:t>/* Структура экспорта данных в поток */</w:t>
      </w:r>
    </w:p>
    <w:p w14:paraId="6EDE49F1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typedef struct export_data_struct</w:t>
      </w:r>
    </w:p>
    <w:p w14:paraId="60C7A6B9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{</w:t>
      </w:r>
    </w:p>
    <w:p w14:paraId="6653F0EE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pthread_t neighbor_thread_id; // идентификатор соседского потока</w:t>
      </w:r>
    </w:p>
    <w:p w14:paraId="3D4EBF9D" w14:textId="77777777" w:rsidR="009E5DD1" w:rsidRPr="002C7003" w:rsidRDefault="009E5DD1" w:rsidP="009E5DD1">
      <w:pPr>
        <w:pStyle w:val="a9"/>
      </w:pPr>
      <w:r w:rsidRPr="009E5DD1">
        <w:rPr>
          <w:lang w:val="en-US"/>
        </w:rPr>
        <w:t xml:space="preserve">    </w:t>
      </w:r>
      <w:proofErr w:type="gramStart"/>
      <w:r w:rsidRPr="009E5DD1">
        <w:rPr>
          <w:lang w:val="en-US"/>
        </w:rPr>
        <w:t>int</w:t>
      </w:r>
      <w:r w:rsidRPr="002C7003">
        <w:t xml:space="preserve">  *</w:t>
      </w:r>
      <w:proofErr w:type="gramEnd"/>
      <w:r w:rsidRPr="002C7003">
        <w:t xml:space="preserve"> </w:t>
      </w:r>
      <w:r w:rsidRPr="009E5DD1">
        <w:rPr>
          <w:lang w:val="en-US"/>
        </w:rPr>
        <w:t>array</w:t>
      </w:r>
      <w:r w:rsidRPr="002C7003">
        <w:t>_</w:t>
      </w:r>
      <w:r w:rsidRPr="009E5DD1">
        <w:rPr>
          <w:lang w:val="en-US"/>
        </w:rPr>
        <w:t>ptr</w:t>
      </w:r>
      <w:r w:rsidRPr="002C7003">
        <w:t>;             // Указатель на массив</w:t>
      </w:r>
    </w:p>
    <w:p w14:paraId="1119CC1F" w14:textId="77777777" w:rsidR="009E5DD1" w:rsidRPr="009E5DD1" w:rsidRDefault="009E5DD1" w:rsidP="009E5DD1">
      <w:pPr>
        <w:pStyle w:val="a9"/>
        <w:rPr>
          <w:lang w:val="en-US"/>
        </w:rPr>
      </w:pPr>
      <w:r w:rsidRPr="002C7003">
        <w:t xml:space="preserve">    </w:t>
      </w:r>
      <w:r w:rsidRPr="009E5DD1">
        <w:rPr>
          <w:lang w:val="en-US"/>
        </w:rPr>
        <w:t>int    array_</w:t>
      </w:r>
      <w:proofErr w:type="gramStart"/>
      <w:r w:rsidRPr="009E5DD1">
        <w:rPr>
          <w:lang w:val="en-US"/>
        </w:rPr>
        <w:t xml:space="preserve">size;   </w:t>
      </w:r>
      <w:proofErr w:type="gramEnd"/>
      <w:r w:rsidRPr="009E5DD1">
        <w:rPr>
          <w:lang w:val="en-US"/>
        </w:rPr>
        <w:t xml:space="preserve">         // Размер массива</w:t>
      </w:r>
    </w:p>
    <w:p w14:paraId="25B86BD3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}</w:t>
      </w:r>
    </w:p>
    <w:p w14:paraId="2F0D37B9" w14:textId="77777777" w:rsidR="009E5DD1" w:rsidRPr="009E5DD1" w:rsidRDefault="009E5DD1" w:rsidP="009E5DD1">
      <w:pPr>
        <w:pStyle w:val="a9"/>
      </w:pPr>
      <w:r w:rsidRPr="009E5DD1">
        <w:rPr>
          <w:lang w:val="en-US"/>
        </w:rPr>
        <w:t>export</w:t>
      </w:r>
      <w:r w:rsidRPr="009E5DD1">
        <w:t>_</w:t>
      </w:r>
      <w:r w:rsidRPr="009E5DD1">
        <w:rPr>
          <w:lang w:val="en-US"/>
        </w:rPr>
        <w:t>data</w:t>
      </w:r>
      <w:r w:rsidRPr="009E5DD1">
        <w:t>_</w:t>
      </w:r>
      <w:r w:rsidRPr="009E5DD1">
        <w:rPr>
          <w:lang w:val="en-US"/>
        </w:rPr>
        <w:t>t</w:t>
      </w:r>
      <w:r w:rsidRPr="009E5DD1">
        <w:t>;</w:t>
      </w:r>
    </w:p>
    <w:p w14:paraId="291F8548" w14:textId="77777777" w:rsidR="009E5DD1" w:rsidRPr="009E5DD1" w:rsidRDefault="009E5DD1" w:rsidP="009E5DD1">
      <w:pPr>
        <w:pStyle w:val="a9"/>
      </w:pPr>
    </w:p>
    <w:p w14:paraId="3948E32A" w14:textId="77777777" w:rsidR="009E5DD1" w:rsidRPr="009E5DD1" w:rsidRDefault="009E5DD1" w:rsidP="009E5DD1">
      <w:pPr>
        <w:pStyle w:val="a9"/>
      </w:pPr>
      <w:r w:rsidRPr="009E5DD1">
        <w:t>/* Сортировка данных в массиве */</w:t>
      </w:r>
    </w:p>
    <w:p w14:paraId="3C3F8B17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void </w:t>
      </w:r>
      <w:proofErr w:type="gramStart"/>
      <w:r w:rsidRPr="009E5DD1">
        <w:rPr>
          <w:lang w:val="en-US"/>
        </w:rPr>
        <w:t>sort(</w:t>
      </w:r>
      <w:proofErr w:type="gramEnd"/>
      <w:r w:rsidRPr="009E5DD1">
        <w:rPr>
          <w:lang w:val="en-US"/>
        </w:rPr>
        <w:t>int array[], int size)</w:t>
      </w:r>
    </w:p>
    <w:p w14:paraId="6CC7BA1C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{</w:t>
      </w:r>
    </w:p>
    <w:p w14:paraId="453BAC52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int tmp;</w:t>
      </w:r>
    </w:p>
    <w:p w14:paraId="1D4EB236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for (int startIndex = 0; startIndex &lt; size - 1; ++startIndex)</w:t>
      </w:r>
    </w:p>
    <w:p w14:paraId="6F179516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ab/>
        <w:t>{</w:t>
      </w:r>
    </w:p>
    <w:p w14:paraId="76BF542A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ab/>
      </w:r>
      <w:r w:rsidRPr="009E5DD1">
        <w:rPr>
          <w:lang w:val="en-US"/>
        </w:rPr>
        <w:tab/>
        <w:t>int smallestIndex = startIndex;</w:t>
      </w:r>
    </w:p>
    <w:p w14:paraId="250CD41C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ab/>
      </w:r>
      <w:r w:rsidRPr="009E5DD1">
        <w:rPr>
          <w:lang w:val="en-US"/>
        </w:rPr>
        <w:tab/>
        <w:t>for (int currentIndex = startIndex + 1; currentIndex &lt; size; currentIndex++)</w:t>
      </w:r>
    </w:p>
    <w:p w14:paraId="7831EB98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ab/>
      </w:r>
      <w:r w:rsidRPr="009E5DD1">
        <w:rPr>
          <w:lang w:val="en-US"/>
        </w:rPr>
        <w:tab/>
      </w:r>
      <w:r w:rsidRPr="009E5DD1">
        <w:rPr>
          <w:lang w:val="en-US"/>
        </w:rPr>
        <w:tab/>
        <w:t>if (array[currentIndex] &lt; array[smallestIndex])</w:t>
      </w:r>
    </w:p>
    <w:p w14:paraId="2E28139E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ab/>
      </w:r>
      <w:r w:rsidRPr="009E5DD1">
        <w:rPr>
          <w:lang w:val="en-US"/>
        </w:rPr>
        <w:tab/>
      </w:r>
      <w:r w:rsidRPr="009E5DD1">
        <w:rPr>
          <w:lang w:val="en-US"/>
        </w:rPr>
        <w:tab/>
      </w:r>
      <w:r w:rsidRPr="009E5DD1">
        <w:rPr>
          <w:lang w:val="en-US"/>
        </w:rPr>
        <w:tab/>
        <w:t>smallestIndex = currentIndex;</w:t>
      </w:r>
    </w:p>
    <w:p w14:paraId="52854F5E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tmp = array[startIndex];</w:t>
      </w:r>
    </w:p>
    <w:p w14:paraId="5F42A11D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array[startIndex] = array[smallestIndex];</w:t>
      </w:r>
    </w:p>
    <w:p w14:paraId="1A2BB8D1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array[smallestIndex] = tmp;</w:t>
      </w:r>
    </w:p>
    <w:p w14:paraId="1A5DF741" w14:textId="77777777" w:rsidR="009E5DD1" w:rsidRPr="009E5DD1" w:rsidRDefault="009E5DD1" w:rsidP="009E5DD1">
      <w:pPr>
        <w:pStyle w:val="a9"/>
      </w:pPr>
      <w:r w:rsidRPr="009E5DD1">
        <w:rPr>
          <w:lang w:val="en-US"/>
        </w:rPr>
        <w:tab/>
      </w:r>
      <w:r w:rsidRPr="009E5DD1">
        <w:t>}</w:t>
      </w:r>
    </w:p>
    <w:p w14:paraId="21E33D79" w14:textId="77777777" w:rsidR="009E5DD1" w:rsidRPr="009E5DD1" w:rsidRDefault="009E5DD1" w:rsidP="009E5DD1">
      <w:pPr>
        <w:pStyle w:val="a9"/>
      </w:pPr>
      <w:r w:rsidRPr="009E5DD1">
        <w:t xml:space="preserve">    </w:t>
      </w:r>
      <w:r w:rsidRPr="009E5DD1">
        <w:rPr>
          <w:lang w:val="en-US"/>
        </w:rPr>
        <w:t>return</w:t>
      </w:r>
      <w:r w:rsidRPr="009E5DD1">
        <w:t>;</w:t>
      </w:r>
    </w:p>
    <w:p w14:paraId="25BA2207" w14:textId="77777777" w:rsidR="009E5DD1" w:rsidRPr="009E5DD1" w:rsidRDefault="009E5DD1" w:rsidP="009E5DD1">
      <w:pPr>
        <w:pStyle w:val="a9"/>
      </w:pPr>
      <w:r w:rsidRPr="009E5DD1">
        <w:lastRenderedPageBreak/>
        <w:t>}</w:t>
      </w:r>
    </w:p>
    <w:p w14:paraId="70B81C90" w14:textId="77777777" w:rsidR="009E5DD1" w:rsidRPr="009E5DD1" w:rsidRDefault="009E5DD1" w:rsidP="009E5DD1">
      <w:pPr>
        <w:pStyle w:val="a9"/>
      </w:pPr>
    </w:p>
    <w:p w14:paraId="622CBF17" w14:textId="77777777" w:rsidR="009E5DD1" w:rsidRPr="009E5DD1" w:rsidRDefault="009E5DD1" w:rsidP="009E5DD1">
      <w:pPr>
        <w:pStyle w:val="a9"/>
      </w:pPr>
      <w:r w:rsidRPr="009E5DD1">
        <w:t>/* Заполнение массива случайными числами */</w:t>
      </w:r>
    </w:p>
    <w:p w14:paraId="69ABBC14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void fill_array (int *array, int size)</w:t>
      </w:r>
    </w:p>
    <w:p w14:paraId="7C5B4C97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{</w:t>
      </w:r>
    </w:p>
    <w:p w14:paraId="55962A53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if (size &gt; 0)</w:t>
      </w:r>
    </w:p>
    <w:p w14:paraId="7CE29A86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{</w:t>
      </w:r>
    </w:p>
    <w:p w14:paraId="1C4F07DC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*array = </w:t>
      </w:r>
      <w:proofErr w:type="gramStart"/>
      <w:r w:rsidRPr="009E5DD1">
        <w:rPr>
          <w:lang w:val="en-US"/>
        </w:rPr>
        <w:t>rand(</w:t>
      </w:r>
      <w:proofErr w:type="gramEnd"/>
      <w:r w:rsidRPr="009E5DD1">
        <w:rPr>
          <w:lang w:val="en-US"/>
        </w:rPr>
        <w:t>) % (RANGE_MAX + 1) + RANGE_MIN;</w:t>
      </w:r>
    </w:p>
    <w:p w14:paraId="1EED3C18" w14:textId="77777777" w:rsidR="009E5DD1" w:rsidRPr="009E5DD1" w:rsidRDefault="009E5DD1" w:rsidP="009E5DD1">
      <w:pPr>
        <w:pStyle w:val="a9"/>
      </w:pPr>
      <w:r w:rsidRPr="009E5DD1">
        <w:rPr>
          <w:lang w:val="en-US"/>
        </w:rPr>
        <w:t xml:space="preserve">        fill</w:t>
      </w:r>
      <w:r w:rsidRPr="009E5DD1">
        <w:t>_</w:t>
      </w:r>
      <w:proofErr w:type="gramStart"/>
      <w:r w:rsidRPr="009E5DD1">
        <w:rPr>
          <w:lang w:val="en-US"/>
        </w:rPr>
        <w:t>array</w:t>
      </w:r>
      <w:r w:rsidRPr="009E5DD1">
        <w:t>(</w:t>
      </w:r>
      <w:proofErr w:type="gramEnd"/>
      <w:r w:rsidRPr="009E5DD1">
        <w:rPr>
          <w:lang w:val="en-US"/>
        </w:rPr>
        <w:t>array</w:t>
      </w:r>
      <w:r w:rsidRPr="009E5DD1">
        <w:t xml:space="preserve"> + 1, </w:t>
      </w:r>
      <w:r w:rsidRPr="009E5DD1">
        <w:rPr>
          <w:lang w:val="en-US"/>
        </w:rPr>
        <w:t>size</w:t>
      </w:r>
      <w:r w:rsidRPr="009E5DD1">
        <w:t xml:space="preserve"> - 1);</w:t>
      </w:r>
    </w:p>
    <w:p w14:paraId="0E272EE7" w14:textId="77777777" w:rsidR="009E5DD1" w:rsidRPr="009E5DD1" w:rsidRDefault="009E5DD1" w:rsidP="009E5DD1">
      <w:pPr>
        <w:pStyle w:val="a9"/>
      </w:pPr>
      <w:r w:rsidRPr="009E5DD1">
        <w:t xml:space="preserve">    }</w:t>
      </w:r>
    </w:p>
    <w:p w14:paraId="103F00A7" w14:textId="77777777" w:rsidR="009E5DD1" w:rsidRPr="009E5DD1" w:rsidRDefault="009E5DD1" w:rsidP="009E5DD1">
      <w:pPr>
        <w:pStyle w:val="a9"/>
      </w:pPr>
      <w:r w:rsidRPr="009E5DD1">
        <w:t>}</w:t>
      </w:r>
    </w:p>
    <w:p w14:paraId="5C08CB00" w14:textId="77777777" w:rsidR="009E5DD1" w:rsidRPr="009E5DD1" w:rsidRDefault="009E5DD1" w:rsidP="009E5DD1">
      <w:pPr>
        <w:pStyle w:val="a9"/>
      </w:pPr>
    </w:p>
    <w:p w14:paraId="5860B204" w14:textId="77777777" w:rsidR="009E5DD1" w:rsidRPr="009E5DD1" w:rsidRDefault="009E5DD1" w:rsidP="009E5DD1">
      <w:pPr>
        <w:pStyle w:val="a9"/>
      </w:pPr>
      <w:r w:rsidRPr="009E5DD1">
        <w:t>/* Печать массива на экран */</w:t>
      </w:r>
    </w:p>
    <w:p w14:paraId="109A1654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void print_array (int *array, int size, char * prefix)</w:t>
      </w:r>
    </w:p>
    <w:p w14:paraId="025743F3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{</w:t>
      </w:r>
    </w:p>
    <w:p w14:paraId="68D673ED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for (int i = 0; i &lt; size; i++)</w:t>
      </w:r>
    </w:p>
    <w:p w14:paraId="062A4337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</w:t>
      </w:r>
      <w:proofErr w:type="gramStart"/>
      <w:r w:rsidRPr="009E5DD1">
        <w:rPr>
          <w:lang w:val="en-US"/>
        </w:rPr>
        <w:t>printf(</w:t>
      </w:r>
      <w:proofErr w:type="gramEnd"/>
      <w:r w:rsidRPr="009E5DD1">
        <w:rPr>
          <w:lang w:val="en-US"/>
        </w:rPr>
        <w:t>"%s: array[%2d]: %3d.\n", prefix, i, array[i]);</w:t>
      </w:r>
    </w:p>
    <w:p w14:paraId="1E613F9E" w14:textId="77777777" w:rsidR="009E5DD1" w:rsidRPr="009E5DD1" w:rsidRDefault="009E5DD1" w:rsidP="009E5DD1">
      <w:pPr>
        <w:pStyle w:val="a9"/>
      </w:pPr>
      <w:r w:rsidRPr="009E5DD1">
        <w:t>}</w:t>
      </w:r>
    </w:p>
    <w:p w14:paraId="13D25170" w14:textId="77777777" w:rsidR="009E5DD1" w:rsidRPr="009E5DD1" w:rsidRDefault="009E5DD1" w:rsidP="009E5DD1">
      <w:pPr>
        <w:pStyle w:val="a9"/>
      </w:pPr>
    </w:p>
    <w:p w14:paraId="068B02A5" w14:textId="77777777" w:rsidR="009E5DD1" w:rsidRPr="009E5DD1" w:rsidRDefault="009E5DD1" w:rsidP="009E5DD1">
      <w:pPr>
        <w:pStyle w:val="a9"/>
      </w:pPr>
      <w:r w:rsidRPr="009E5DD1">
        <w:t xml:space="preserve">/* Обёртка для </w:t>
      </w:r>
      <w:r w:rsidRPr="009E5DD1">
        <w:rPr>
          <w:lang w:val="en-US"/>
        </w:rPr>
        <w:t>sort</w:t>
      </w:r>
      <w:r w:rsidRPr="009E5DD1">
        <w:t xml:space="preserve"> для работы с потоками */</w:t>
      </w:r>
    </w:p>
    <w:p w14:paraId="1DF115F6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void * sort_wrap (void * import_data)</w:t>
      </w:r>
    </w:p>
    <w:p w14:paraId="44E443AD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{</w:t>
      </w:r>
    </w:p>
    <w:p w14:paraId="04051E5D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/* Печать имени потока */</w:t>
      </w:r>
    </w:p>
    <w:p w14:paraId="536A9972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</w:t>
      </w:r>
      <w:proofErr w:type="gramStart"/>
      <w:r w:rsidRPr="009E5DD1">
        <w:rPr>
          <w:lang w:val="en-US"/>
        </w:rPr>
        <w:t>printf(</w:t>
      </w:r>
      <w:proofErr w:type="gramEnd"/>
      <w:r w:rsidRPr="009E5DD1">
        <w:rPr>
          <w:lang w:val="en-US"/>
        </w:rPr>
        <w:t>"sort:phreadId=%lu\n", pthread_self());</w:t>
      </w:r>
    </w:p>
    <w:p w14:paraId="3B8D8514" w14:textId="77777777" w:rsidR="009E5DD1" w:rsidRPr="009E5DD1" w:rsidRDefault="009E5DD1" w:rsidP="009E5DD1">
      <w:pPr>
        <w:pStyle w:val="a9"/>
        <w:rPr>
          <w:lang w:val="en-US"/>
        </w:rPr>
      </w:pPr>
    </w:p>
    <w:p w14:paraId="3F3721DD" w14:textId="77777777" w:rsidR="009E5DD1" w:rsidRPr="009E5DD1" w:rsidRDefault="009E5DD1" w:rsidP="009E5DD1">
      <w:pPr>
        <w:pStyle w:val="a9"/>
      </w:pPr>
      <w:r w:rsidRPr="009E5DD1">
        <w:rPr>
          <w:lang w:val="en-US"/>
        </w:rPr>
        <w:t xml:space="preserve">    </w:t>
      </w:r>
      <w:r w:rsidRPr="009E5DD1">
        <w:t>/* Выполнить основное действие потока */</w:t>
      </w:r>
    </w:p>
    <w:p w14:paraId="411AEDB5" w14:textId="77777777" w:rsidR="009E5DD1" w:rsidRPr="009E5DD1" w:rsidRDefault="009E5DD1" w:rsidP="009E5DD1">
      <w:pPr>
        <w:pStyle w:val="a9"/>
      </w:pPr>
      <w:r w:rsidRPr="009E5DD1">
        <w:t xml:space="preserve">    </w:t>
      </w:r>
      <w:r w:rsidRPr="009E5DD1">
        <w:rPr>
          <w:lang w:val="en-US"/>
        </w:rPr>
        <w:t>sort</w:t>
      </w:r>
      <w:r w:rsidRPr="009E5DD1">
        <w:t xml:space="preserve"> (</w:t>
      </w:r>
    </w:p>
    <w:p w14:paraId="411E0B1A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t xml:space="preserve">        </w:t>
      </w:r>
      <w:r w:rsidRPr="009E5DD1">
        <w:rPr>
          <w:lang w:val="en-US"/>
        </w:rPr>
        <w:t>((export_data_t *) import_data)-&gt;array_ptr,</w:t>
      </w:r>
    </w:p>
    <w:p w14:paraId="389CAFD3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((export_data_t *) import_data)-&gt;array_size</w:t>
      </w:r>
    </w:p>
    <w:p w14:paraId="6E120126" w14:textId="77777777" w:rsidR="009E5DD1" w:rsidRPr="009E5DD1" w:rsidRDefault="009E5DD1" w:rsidP="009E5DD1">
      <w:pPr>
        <w:pStyle w:val="a9"/>
      </w:pPr>
      <w:r w:rsidRPr="009E5DD1">
        <w:rPr>
          <w:lang w:val="en-US"/>
        </w:rPr>
        <w:t xml:space="preserve">    </w:t>
      </w:r>
      <w:r w:rsidRPr="009E5DD1">
        <w:t>);</w:t>
      </w:r>
    </w:p>
    <w:p w14:paraId="43C3044B" w14:textId="77777777" w:rsidR="009E5DD1" w:rsidRPr="009E5DD1" w:rsidRDefault="009E5DD1" w:rsidP="009E5DD1">
      <w:pPr>
        <w:pStyle w:val="a9"/>
      </w:pPr>
    </w:p>
    <w:p w14:paraId="2B8883E5" w14:textId="77777777" w:rsidR="009E5DD1" w:rsidRPr="009E5DD1" w:rsidRDefault="009E5DD1" w:rsidP="009E5DD1">
      <w:pPr>
        <w:pStyle w:val="a9"/>
      </w:pPr>
      <w:r w:rsidRPr="009E5DD1">
        <w:t xml:space="preserve">    </w:t>
      </w:r>
      <w:r w:rsidRPr="009E5DD1">
        <w:rPr>
          <w:lang w:val="en-US"/>
        </w:rPr>
        <w:t>return</w:t>
      </w:r>
      <w:r w:rsidRPr="009E5DD1">
        <w:t xml:space="preserve"> </w:t>
      </w:r>
      <w:r w:rsidRPr="009E5DD1">
        <w:rPr>
          <w:lang w:val="en-US"/>
        </w:rPr>
        <w:t>NULL</w:t>
      </w:r>
      <w:r w:rsidRPr="009E5DD1">
        <w:t>;</w:t>
      </w:r>
    </w:p>
    <w:p w14:paraId="2F38A915" w14:textId="77777777" w:rsidR="009E5DD1" w:rsidRPr="009E5DD1" w:rsidRDefault="009E5DD1" w:rsidP="009E5DD1">
      <w:pPr>
        <w:pStyle w:val="a9"/>
      </w:pPr>
      <w:r w:rsidRPr="009E5DD1">
        <w:t>}</w:t>
      </w:r>
    </w:p>
    <w:p w14:paraId="2BBB49A5" w14:textId="77777777" w:rsidR="009E5DD1" w:rsidRPr="009E5DD1" w:rsidRDefault="009E5DD1" w:rsidP="009E5DD1">
      <w:pPr>
        <w:pStyle w:val="a9"/>
      </w:pPr>
    </w:p>
    <w:p w14:paraId="4B050F90" w14:textId="77777777" w:rsidR="009E5DD1" w:rsidRPr="009E5DD1" w:rsidRDefault="009E5DD1" w:rsidP="009E5DD1">
      <w:pPr>
        <w:pStyle w:val="a9"/>
      </w:pPr>
      <w:r w:rsidRPr="009E5DD1">
        <w:t xml:space="preserve">/* Обёртка для </w:t>
      </w:r>
      <w:r w:rsidRPr="009E5DD1">
        <w:rPr>
          <w:lang w:val="en-US"/>
        </w:rPr>
        <w:t>print</w:t>
      </w:r>
      <w:r w:rsidRPr="009E5DD1">
        <w:t>_</w:t>
      </w:r>
      <w:r w:rsidRPr="009E5DD1">
        <w:rPr>
          <w:lang w:val="en-US"/>
        </w:rPr>
        <w:t>array</w:t>
      </w:r>
      <w:r w:rsidRPr="009E5DD1">
        <w:t xml:space="preserve"> для работы с потоками */</w:t>
      </w:r>
    </w:p>
    <w:p w14:paraId="1C32F23D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void * print_array_wrap (void * import_data)</w:t>
      </w:r>
    </w:p>
    <w:p w14:paraId="6983C95A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{</w:t>
      </w:r>
    </w:p>
    <w:p w14:paraId="7FD06E90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/* Печать имени потока */</w:t>
      </w:r>
    </w:p>
    <w:p w14:paraId="7A2E8797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</w:t>
      </w:r>
      <w:proofErr w:type="gramStart"/>
      <w:r w:rsidRPr="009E5DD1">
        <w:rPr>
          <w:lang w:val="en-US"/>
        </w:rPr>
        <w:t>printf(</w:t>
      </w:r>
      <w:proofErr w:type="gramEnd"/>
      <w:r w:rsidRPr="009E5DD1">
        <w:rPr>
          <w:lang w:val="en-US"/>
        </w:rPr>
        <w:t>"print:phreadId=%lu\n", pthread_self());</w:t>
      </w:r>
    </w:p>
    <w:p w14:paraId="6614A0AB" w14:textId="77777777" w:rsidR="009E5DD1" w:rsidRPr="009E5DD1" w:rsidRDefault="009E5DD1" w:rsidP="009E5DD1">
      <w:pPr>
        <w:pStyle w:val="a9"/>
        <w:rPr>
          <w:lang w:val="en-US"/>
        </w:rPr>
      </w:pPr>
    </w:p>
    <w:p w14:paraId="4064A0DB" w14:textId="77777777" w:rsidR="009E5DD1" w:rsidRPr="009E5DD1" w:rsidRDefault="009E5DD1" w:rsidP="009E5DD1">
      <w:pPr>
        <w:pStyle w:val="a9"/>
      </w:pPr>
      <w:r w:rsidRPr="009E5DD1">
        <w:rPr>
          <w:lang w:val="en-US"/>
        </w:rPr>
        <w:t xml:space="preserve">    </w:t>
      </w:r>
      <w:r w:rsidRPr="009E5DD1">
        <w:t>#</w:t>
      </w:r>
      <w:r w:rsidRPr="009E5DD1">
        <w:rPr>
          <w:lang w:val="en-US"/>
        </w:rPr>
        <w:t>if</w:t>
      </w:r>
      <w:r w:rsidRPr="009E5DD1">
        <w:t xml:space="preserve"> </w:t>
      </w:r>
      <w:r w:rsidRPr="009E5DD1">
        <w:rPr>
          <w:lang w:val="en-US"/>
        </w:rPr>
        <w:t>USE</w:t>
      </w:r>
      <w:r w:rsidRPr="009E5DD1">
        <w:t>_</w:t>
      </w:r>
      <w:r w:rsidRPr="009E5DD1">
        <w:rPr>
          <w:lang w:val="en-US"/>
        </w:rPr>
        <w:t>SYNC</w:t>
      </w:r>
    </w:p>
    <w:p w14:paraId="6F7BB823" w14:textId="77777777" w:rsidR="009E5DD1" w:rsidRPr="009E5DD1" w:rsidRDefault="009E5DD1" w:rsidP="009E5DD1">
      <w:pPr>
        <w:pStyle w:val="a9"/>
      </w:pPr>
      <w:r w:rsidRPr="009E5DD1">
        <w:t xml:space="preserve">    /* Ожидать завершения сортировки массива */</w:t>
      </w:r>
    </w:p>
    <w:p w14:paraId="78541AF6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t xml:space="preserve">    </w:t>
      </w:r>
      <w:r w:rsidRPr="009E5DD1">
        <w:rPr>
          <w:lang w:val="en-US"/>
        </w:rPr>
        <w:t>pthread_</w:t>
      </w:r>
      <w:proofErr w:type="gramStart"/>
      <w:r w:rsidRPr="009E5DD1">
        <w:rPr>
          <w:lang w:val="en-US"/>
        </w:rPr>
        <w:t>join(</w:t>
      </w:r>
      <w:proofErr w:type="gramEnd"/>
      <w:r w:rsidRPr="009E5DD1">
        <w:rPr>
          <w:lang w:val="en-US"/>
        </w:rPr>
        <w:t>((export_data_t *) import_data)-&gt;neighbor_thread_id, NULL);</w:t>
      </w:r>
    </w:p>
    <w:p w14:paraId="4D9B4022" w14:textId="77777777" w:rsidR="009E5DD1" w:rsidRPr="009E5DD1" w:rsidRDefault="009E5DD1" w:rsidP="009E5DD1">
      <w:pPr>
        <w:pStyle w:val="a9"/>
      </w:pPr>
      <w:r w:rsidRPr="009E5DD1">
        <w:rPr>
          <w:lang w:val="en-US"/>
        </w:rPr>
        <w:t xml:space="preserve">    </w:t>
      </w:r>
      <w:r w:rsidRPr="009E5DD1">
        <w:t>#</w:t>
      </w:r>
      <w:r w:rsidRPr="009E5DD1">
        <w:rPr>
          <w:lang w:val="en-US"/>
        </w:rPr>
        <w:t>endif</w:t>
      </w:r>
    </w:p>
    <w:p w14:paraId="57F8406D" w14:textId="77777777" w:rsidR="009E5DD1" w:rsidRPr="009E5DD1" w:rsidRDefault="009E5DD1" w:rsidP="009E5DD1">
      <w:pPr>
        <w:pStyle w:val="a9"/>
      </w:pPr>
    </w:p>
    <w:p w14:paraId="69CC7AE6" w14:textId="77777777" w:rsidR="009E5DD1" w:rsidRPr="009E5DD1" w:rsidRDefault="009E5DD1" w:rsidP="009E5DD1">
      <w:pPr>
        <w:pStyle w:val="a9"/>
      </w:pPr>
      <w:r w:rsidRPr="009E5DD1">
        <w:t xml:space="preserve">    /* Выполнить основное действие потока */</w:t>
      </w:r>
    </w:p>
    <w:p w14:paraId="6493B992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t xml:space="preserve">    </w:t>
      </w:r>
      <w:r w:rsidRPr="009E5DD1">
        <w:rPr>
          <w:lang w:val="en-US"/>
        </w:rPr>
        <w:t>print_</w:t>
      </w:r>
      <w:proofErr w:type="gramStart"/>
      <w:r w:rsidRPr="009E5DD1">
        <w:rPr>
          <w:lang w:val="en-US"/>
        </w:rPr>
        <w:t>array(</w:t>
      </w:r>
      <w:proofErr w:type="gramEnd"/>
    </w:p>
    <w:p w14:paraId="12430516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((export_data_t *) import_data)-&gt;array_ptr,</w:t>
      </w:r>
    </w:p>
    <w:p w14:paraId="3026D7D0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((export_data_t *) import_data)-&gt;array_size,</w:t>
      </w:r>
    </w:p>
    <w:p w14:paraId="5D321097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    "PRINT_THREAD"</w:t>
      </w:r>
    </w:p>
    <w:p w14:paraId="64B35C60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);</w:t>
      </w:r>
    </w:p>
    <w:p w14:paraId="4FEBC1D0" w14:textId="77777777" w:rsidR="009E5DD1" w:rsidRPr="009E5DD1" w:rsidRDefault="009E5DD1" w:rsidP="009E5DD1">
      <w:pPr>
        <w:pStyle w:val="a9"/>
        <w:rPr>
          <w:lang w:val="en-US"/>
        </w:rPr>
      </w:pPr>
    </w:p>
    <w:p w14:paraId="22773AD5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return NULL;</w:t>
      </w:r>
    </w:p>
    <w:p w14:paraId="5318B0EE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}</w:t>
      </w:r>
    </w:p>
    <w:p w14:paraId="75487319" w14:textId="77777777" w:rsidR="009E5DD1" w:rsidRPr="009E5DD1" w:rsidRDefault="009E5DD1" w:rsidP="009E5DD1">
      <w:pPr>
        <w:pStyle w:val="a9"/>
        <w:rPr>
          <w:lang w:val="en-US"/>
        </w:rPr>
      </w:pPr>
    </w:p>
    <w:p w14:paraId="777481B6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int main (int argc, char ** argv, char ** envp)</w:t>
      </w:r>
    </w:p>
    <w:p w14:paraId="4BA1183B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{</w:t>
      </w:r>
    </w:p>
    <w:p w14:paraId="7E2B65AC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int array[N]; // Массив</w:t>
      </w:r>
    </w:p>
    <w:p w14:paraId="61E87A4F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export_data_t print_st, sort_st; // export-структуры</w:t>
      </w:r>
    </w:p>
    <w:p w14:paraId="2EA9083C" w14:textId="77777777" w:rsidR="009E5DD1" w:rsidRPr="009E5DD1" w:rsidRDefault="009E5DD1" w:rsidP="009E5DD1">
      <w:pPr>
        <w:pStyle w:val="a9"/>
        <w:rPr>
          <w:lang w:val="en-US"/>
        </w:rPr>
      </w:pPr>
    </w:p>
    <w:p w14:paraId="25ADAFFA" w14:textId="77777777" w:rsidR="009E5DD1" w:rsidRPr="009E5DD1" w:rsidRDefault="009E5DD1" w:rsidP="009E5DD1">
      <w:pPr>
        <w:pStyle w:val="a9"/>
      </w:pPr>
      <w:r w:rsidRPr="009E5DD1">
        <w:rPr>
          <w:lang w:val="en-US"/>
        </w:rPr>
        <w:t xml:space="preserve">    </w:t>
      </w:r>
      <w:r w:rsidRPr="009E5DD1">
        <w:t>/* Заполнение массива числами */</w:t>
      </w:r>
    </w:p>
    <w:p w14:paraId="1344DCEB" w14:textId="77777777" w:rsidR="009E5DD1" w:rsidRPr="009E5DD1" w:rsidRDefault="009E5DD1" w:rsidP="009E5DD1">
      <w:pPr>
        <w:pStyle w:val="a9"/>
      </w:pPr>
      <w:r w:rsidRPr="009E5DD1">
        <w:t xml:space="preserve">    </w:t>
      </w:r>
      <w:r w:rsidRPr="009E5DD1">
        <w:rPr>
          <w:lang w:val="en-US"/>
        </w:rPr>
        <w:t>fill</w:t>
      </w:r>
      <w:r w:rsidRPr="009E5DD1">
        <w:t>_</w:t>
      </w:r>
      <w:r w:rsidRPr="009E5DD1">
        <w:rPr>
          <w:lang w:val="en-US"/>
        </w:rPr>
        <w:t>array</w:t>
      </w:r>
      <w:r w:rsidRPr="009E5DD1">
        <w:t xml:space="preserve"> (</w:t>
      </w:r>
      <w:r w:rsidRPr="009E5DD1">
        <w:rPr>
          <w:lang w:val="en-US"/>
        </w:rPr>
        <w:t>array</w:t>
      </w:r>
      <w:r w:rsidRPr="009E5DD1">
        <w:t xml:space="preserve">, </w:t>
      </w:r>
      <w:r w:rsidRPr="009E5DD1">
        <w:rPr>
          <w:lang w:val="en-US"/>
        </w:rPr>
        <w:t>N</w:t>
      </w:r>
      <w:r w:rsidRPr="009E5DD1">
        <w:t>);</w:t>
      </w:r>
    </w:p>
    <w:p w14:paraId="53DBE7B4" w14:textId="77777777" w:rsidR="009E5DD1" w:rsidRPr="009E5DD1" w:rsidRDefault="009E5DD1" w:rsidP="009E5DD1">
      <w:pPr>
        <w:pStyle w:val="a9"/>
      </w:pPr>
    </w:p>
    <w:p w14:paraId="3654D768" w14:textId="77777777" w:rsidR="009E5DD1" w:rsidRPr="009E5DD1" w:rsidRDefault="009E5DD1" w:rsidP="009E5DD1">
      <w:pPr>
        <w:pStyle w:val="a9"/>
      </w:pPr>
      <w:r w:rsidRPr="009E5DD1">
        <w:t xml:space="preserve">    /* Запись в структуры размеров массива и указателя на этот массив */</w:t>
      </w:r>
    </w:p>
    <w:p w14:paraId="6FD883A6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t xml:space="preserve">    </w:t>
      </w:r>
      <w:r w:rsidRPr="009E5DD1">
        <w:rPr>
          <w:lang w:val="en-US"/>
        </w:rPr>
        <w:t>print_</w:t>
      </w:r>
      <w:proofErr w:type="gramStart"/>
      <w:r w:rsidRPr="009E5DD1">
        <w:rPr>
          <w:lang w:val="en-US"/>
        </w:rPr>
        <w:t>st.array</w:t>
      </w:r>
      <w:proofErr w:type="gramEnd"/>
      <w:r w:rsidRPr="009E5DD1">
        <w:rPr>
          <w:lang w:val="en-US"/>
        </w:rPr>
        <w:t>_size = sort_st.array_size = N;</w:t>
      </w:r>
    </w:p>
    <w:p w14:paraId="603F7376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print_</w:t>
      </w:r>
      <w:proofErr w:type="gramStart"/>
      <w:r w:rsidRPr="009E5DD1">
        <w:rPr>
          <w:lang w:val="en-US"/>
        </w:rPr>
        <w:t>st.array</w:t>
      </w:r>
      <w:proofErr w:type="gramEnd"/>
      <w:r w:rsidRPr="009E5DD1">
        <w:rPr>
          <w:lang w:val="en-US"/>
        </w:rPr>
        <w:t>_ptr  = sort_st.array_ptr  = ((int *) array);</w:t>
      </w:r>
    </w:p>
    <w:p w14:paraId="7D3D4EF4" w14:textId="77777777" w:rsidR="009E5DD1" w:rsidRPr="009E5DD1" w:rsidRDefault="009E5DD1" w:rsidP="009E5DD1">
      <w:pPr>
        <w:pStyle w:val="a9"/>
        <w:rPr>
          <w:lang w:val="en-US"/>
        </w:rPr>
      </w:pPr>
    </w:p>
    <w:p w14:paraId="340AE5B8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/* Создание потоков */</w:t>
      </w:r>
    </w:p>
    <w:p w14:paraId="211BA015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pthread_</w:t>
      </w:r>
      <w:proofErr w:type="gramStart"/>
      <w:r w:rsidRPr="009E5DD1">
        <w:rPr>
          <w:lang w:val="en-US"/>
        </w:rPr>
        <w:t>create(</w:t>
      </w:r>
      <w:proofErr w:type="gramEnd"/>
      <w:r w:rsidRPr="009E5DD1">
        <w:rPr>
          <w:lang w:val="en-US"/>
        </w:rPr>
        <w:t>&amp;print_st.neighbor_thread_id, NULL, sort_wrap,        (void *) &amp;sort_st);</w:t>
      </w:r>
    </w:p>
    <w:p w14:paraId="3BD9101C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pthread_</w:t>
      </w:r>
      <w:proofErr w:type="gramStart"/>
      <w:r w:rsidRPr="009E5DD1">
        <w:rPr>
          <w:lang w:val="en-US"/>
        </w:rPr>
        <w:t>create(</w:t>
      </w:r>
      <w:proofErr w:type="gramEnd"/>
      <w:r w:rsidRPr="009E5DD1">
        <w:rPr>
          <w:lang w:val="en-US"/>
        </w:rPr>
        <w:t>&amp;sort_st.neighbor_thread_id,  NULL, print_array_wrap, (void *) &amp;print_st);</w:t>
      </w:r>
    </w:p>
    <w:p w14:paraId="114BCAC8" w14:textId="77777777" w:rsidR="009E5DD1" w:rsidRPr="009E5DD1" w:rsidRDefault="009E5DD1" w:rsidP="009E5DD1">
      <w:pPr>
        <w:pStyle w:val="a9"/>
        <w:rPr>
          <w:lang w:val="en-US"/>
        </w:rPr>
      </w:pPr>
    </w:p>
    <w:p w14:paraId="23AF0E82" w14:textId="77777777" w:rsidR="009E5DD1" w:rsidRPr="009E5DD1" w:rsidRDefault="009E5DD1" w:rsidP="009E5DD1">
      <w:pPr>
        <w:pStyle w:val="a9"/>
      </w:pPr>
      <w:r w:rsidRPr="009E5DD1">
        <w:rPr>
          <w:lang w:val="en-US"/>
        </w:rPr>
        <w:t xml:space="preserve">    </w:t>
      </w:r>
      <w:r w:rsidRPr="009E5DD1">
        <w:t>/* Ожидание завершения работы потока печати массива */</w:t>
      </w:r>
    </w:p>
    <w:p w14:paraId="0DCC5F61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t xml:space="preserve">    </w:t>
      </w:r>
      <w:r w:rsidRPr="009E5DD1">
        <w:rPr>
          <w:lang w:val="en-US"/>
        </w:rPr>
        <w:t>pthread_</w:t>
      </w:r>
      <w:proofErr w:type="gramStart"/>
      <w:r w:rsidRPr="009E5DD1">
        <w:rPr>
          <w:lang w:val="en-US"/>
        </w:rPr>
        <w:t>join(</w:t>
      </w:r>
      <w:proofErr w:type="gramEnd"/>
      <w:r w:rsidRPr="009E5DD1">
        <w:rPr>
          <w:lang w:val="en-US"/>
        </w:rPr>
        <w:t>sort_st.neighbor_thread_id, NULL);</w:t>
      </w:r>
    </w:p>
    <w:p w14:paraId="7473D105" w14:textId="77777777" w:rsidR="009E5DD1" w:rsidRPr="009E5DD1" w:rsidRDefault="009E5DD1" w:rsidP="009E5DD1">
      <w:pPr>
        <w:pStyle w:val="a9"/>
        <w:rPr>
          <w:lang w:val="en-US"/>
        </w:rPr>
      </w:pPr>
    </w:p>
    <w:p w14:paraId="1A26A348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 xml:space="preserve">    return 0;</w:t>
      </w:r>
    </w:p>
    <w:p w14:paraId="5752BB60" w14:textId="77777777" w:rsidR="009E5DD1" w:rsidRPr="009E5DD1" w:rsidRDefault="009E5DD1" w:rsidP="009E5DD1">
      <w:pPr>
        <w:pStyle w:val="a9"/>
        <w:rPr>
          <w:lang w:val="en-US"/>
        </w:rPr>
      </w:pPr>
      <w:r w:rsidRPr="009E5DD1">
        <w:rPr>
          <w:lang w:val="en-US"/>
        </w:rPr>
        <w:t>}</w:t>
      </w:r>
    </w:p>
    <w:p w14:paraId="1BEB30E3" w14:textId="77777777" w:rsidR="009935DE" w:rsidRDefault="009935DE" w:rsidP="00574462">
      <w:pPr>
        <w:pStyle w:val="3"/>
      </w:pPr>
      <w:r>
        <w:lastRenderedPageBreak/>
        <w:t>Тестовые примеры</w:t>
      </w:r>
    </w:p>
    <w:p w14:paraId="28BF343B" w14:textId="77777777" w:rsidR="00574462" w:rsidRPr="00574462" w:rsidRDefault="00574462" w:rsidP="00574462">
      <w:pPr>
        <w:ind w:firstLine="708"/>
      </w:pPr>
      <w:r>
        <w:t xml:space="preserve">В начале были написаны программы </w:t>
      </w:r>
      <w:r>
        <w:rPr>
          <w:lang w:val="en-US"/>
        </w:rPr>
        <w:t>Sort</w:t>
      </w:r>
      <w:r w:rsidRPr="00574462">
        <w:t xml:space="preserve"> </w:t>
      </w:r>
      <w:r>
        <w:t xml:space="preserve">и </w:t>
      </w:r>
      <w:r>
        <w:rPr>
          <w:lang w:val="en-US"/>
        </w:rPr>
        <w:t>Master</w:t>
      </w:r>
      <w:r>
        <w:t xml:space="preserve">, представленные в Листингах 1 и 2 соответственно. </w:t>
      </w:r>
      <w:r>
        <w:fldChar w:fldCharType="begin"/>
      </w:r>
      <w:r>
        <w:instrText xml:space="preserve"> REF _Ref87505006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демонстрирует вывод процессов. Был сделан вывод, что создание и запуск процессов были осуществлены правильно, а также вследствие несинхронизированной работы процессов выводы процессов перемешаны между собой.</w:t>
      </w:r>
    </w:p>
    <w:p w14:paraId="4A438503" w14:textId="77777777" w:rsidR="00CD3E18" w:rsidRDefault="00CD3E18" w:rsidP="00CD3E18">
      <w:pPr>
        <w:keepNext/>
        <w:jc w:val="center"/>
      </w:pPr>
      <w:r>
        <w:rPr>
          <w:noProof/>
        </w:rPr>
        <w:drawing>
          <wp:inline distT="0" distB="0" distL="0" distR="0" wp14:anchorId="7A334B07" wp14:editId="1CD240A9">
            <wp:extent cx="4509654" cy="290406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14" cy="2912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2AC2B" w14:textId="77777777" w:rsidR="00CD3E18" w:rsidRDefault="00CD3E18" w:rsidP="00CD3E18">
      <w:pPr>
        <w:pStyle w:val="a8"/>
      </w:pPr>
      <w:bookmarkStart w:id="0" w:name="_Ref87505006"/>
      <w:r>
        <w:t xml:space="preserve">Рисунок </w:t>
      </w:r>
      <w:r w:rsidR="002C7003">
        <w:fldChar w:fldCharType="begin"/>
      </w:r>
      <w:r w:rsidR="002C7003">
        <w:instrText xml:space="preserve"> STYLEREF 1 \s </w:instrText>
      </w:r>
      <w:r w:rsidR="002C7003">
        <w:fldChar w:fldCharType="separate"/>
      </w:r>
      <w:r>
        <w:rPr>
          <w:noProof/>
        </w:rPr>
        <w:t>7</w:t>
      </w:r>
      <w:r w:rsidR="002C7003">
        <w:rPr>
          <w:noProof/>
        </w:rPr>
        <w:fldChar w:fldCharType="end"/>
      </w:r>
      <w:r>
        <w:t>.</w:t>
      </w:r>
      <w:r w:rsidR="002C7003">
        <w:fldChar w:fldCharType="begin"/>
      </w:r>
      <w:r w:rsidR="002C7003">
        <w:instrText xml:space="preserve"> SEQ Рисунок \* ARABIC \s 1 </w:instrText>
      </w:r>
      <w:r w:rsidR="002C7003">
        <w:fldChar w:fldCharType="separate"/>
      </w:r>
      <w:r>
        <w:rPr>
          <w:noProof/>
        </w:rPr>
        <w:t>1</w:t>
      </w:r>
      <w:r w:rsidR="002C7003">
        <w:rPr>
          <w:noProof/>
        </w:rPr>
        <w:fldChar w:fldCharType="end"/>
      </w:r>
      <w:bookmarkEnd w:id="0"/>
      <w:r>
        <w:t xml:space="preserve"> – Сортировка и печать массивов несколькими процесс</w:t>
      </w:r>
      <w:r w:rsidR="00DF43EB">
        <w:t>ами</w:t>
      </w:r>
    </w:p>
    <w:p w14:paraId="4DA3AC8F" w14:textId="77777777" w:rsidR="00574462" w:rsidRDefault="00574462" w:rsidP="00574462">
      <w:pPr>
        <w:ind w:firstLine="708"/>
      </w:pPr>
      <w:r>
        <w:t xml:space="preserve">Затем была написана программа </w:t>
      </w:r>
      <w:r>
        <w:rPr>
          <w:lang w:val="en-US"/>
        </w:rPr>
        <w:t>Threads</w:t>
      </w:r>
      <w:r w:rsidRPr="00574462">
        <w:t xml:space="preserve">, </w:t>
      </w:r>
      <w:r>
        <w:t xml:space="preserve">представленная в Листинге </w:t>
      </w:r>
      <w:r w:rsidRPr="00574462">
        <w:t xml:space="preserve">3. </w:t>
      </w:r>
      <w:r>
        <w:fldChar w:fldCharType="begin"/>
      </w:r>
      <w:r>
        <w:instrText xml:space="preserve"> REF _Ref87505387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демонстрирует результат запуска программы. По выводу программы были сделаны выводы:</w:t>
      </w:r>
    </w:p>
    <w:p w14:paraId="1B1FD9F8" w14:textId="77777777" w:rsidR="00574462" w:rsidRDefault="00574462" w:rsidP="00574462">
      <w:pPr>
        <w:pStyle w:val="a7"/>
        <w:numPr>
          <w:ilvl w:val="0"/>
          <w:numId w:val="18"/>
        </w:numPr>
      </w:pPr>
      <w:r>
        <w:t>Работа потоков сортировки и печати массива не синхронизирована, что подтверждают вывод несортированного массива и запуск потока сортировки лишь после вывода всех элементов массива.</w:t>
      </w:r>
    </w:p>
    <w:p w14:paraId="2FF9C7C7" w14:textId="77777777" w:rsidR="00574462" w:rsidRPr="00574462" w:rsidRDefault="00574462" w:rsidP="00574462">
      <w:pPr>
        <w:pStyle w:val="a7"/>
        <w:numPr>
          <w:ilvl w:val="0"/>
          <w:numId w:val="18"/>
        </w:numPr>
      </w:pPr>
      <w:r>
        <w:t xml:space="preserve">В результате одновременного доступа к разделяемому ресурсу операционной системой было образован сигнал </w:t>
      </w:r>
      <w:r>
        <w:rPr>
          <w:lang w:val="en-US"/>
        </w:rPr>
        <w:t>SIGSEGV</w:t>
      </w:r>
      <w:r w:rsidRPr="00574462">
        <w:t>.</w:t>
      </w:r>
    </w:p>
    <w:p w14:paraId="1C71D81D" w14:textId="77777777" w:rsidR="00416975" w:rsidRDefault="00416975" w:rsidP="00416975">
      <w:pPr>
        <w:keepNext/>
        <w:jc w:val="center"/>
      </w:pPr>
      <w:r w:rsidRPr="00416975">
        <w:rPr>
          <w:noProof/>
        </w:rPr>
        <w:lastRenderedPageBreak/>
        <w:drawing>
          <wp:inline distT="0" distB="0" distL="0" distR="0" wp14:anchorId="49074346" wp14:editId="36ACB0E4">
            <wp:extent cx="4301817" cy="27855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150" cy="27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9A90" w14:textId="77777777" w:rsidR="00574462" w:rsidRDefault="00416975" w:rsidP="00574462">
      <w:pPr>
        <w:pStyle w:val="a8"/>
      </w:pPr>
      <w:bookmarkStart w:id="1" w:name="_Ref87505387"/>
      <w:r>
        <w:t xml:space="preserve">Рисунок </w:t>
      </w:r>
      <w:r w:rsidR="002C7003">
        <w:fldChar w:fldCharType="begin"/>
      </w:r>
      <w:r w:rsidR="002C7003">
        <w:instrText xml:space="preserve"> STYLEREF 1 \s </w:instrText>
      </w:r>
      <w:r w:rsidR="002C7003">
        <w:fldChar w:fldCharType="separate"/>
      </w:r>
      <w:r w:rsidR="00CD3E18">
        <w:rPr>
          <w:noProof/>
        </w:rPr>
        <w:t>7</w:t>
      </w:r>
      <w:r w:rsidR="002C7003">
        <w:rPr>
          <w:noProof/>
        </w:rPr>
        <w:fldChar w:fldCharType="end"/>
      </w:r>
      <w:r w:rsidR="00CD3E18">
        <w:t>.</w:t>
      </w:r>
      <w:r w:rsidR="002C7003">
        <w:fldChar w:fldCharType="begin"/>
      </w:r>
      <w:r w:rsidR="002C7003">
        <w:instrText xml:space="preserve"> SEQ Рисунок \* ARABIC \s 1 </w:instrText>
      </w:r>
      <w:r w:rsidR="002C7003">
        <w:fldChar w:fldCharType="separate"/>
      </w:r>
      <w:r w:rsidR="00CD3E18">
        <w:rPr>
          <w:noProof/>
        </w:rPr>
        <w:t>2</w:t>
      </w:r>
      <w:r w:rsidR="002C7003">
        <w:rPr>
          <w:noProof/>
        </w:rPr>
        <w:fldChar w:fldCharType="end"/>
      </w:r>
      <w:bookmarkEnd w:id="1"/>
      <w:r w:rsidR="00CD3E18" w:rsidRPr="00CD3E18">
        <w:t xml:space="preserve"> – </w:t>
      </w:r>
      <w:r w:rsidR="00CD3E18">
        <w:t>Печать массива (без синхронизации потоков)</w:t>
      </w:r>
    </w:p>
    <w:p w14:paraId="054271D7" w14:textId="77777777" w:rsidR="00574462" w:rsidRPr="00574462" w:rsidRDefault="00574462" w:rsidP="00574462">
      <w:pPr>
        <w:ind w:firstLine="708"/>
      </w:pPr>
      <w:r>
        <w:t xml:space="preserve">После чего программа была переписана с применением </w:t>
      </w:r>
      <w:r>
        <w:rPr>
          <w:lang w:val="en-US"/>
        </w:rPr>
        <w:t>pthread</w:t>
      </w:r>
      <w:r w:rsidRPr="00574462">
        <w:t>_</w:t>
      </w:r>
      <w:r>
        <w:rPr>
          <w:lang w:val="en-US"/>
        </w:rPr>
        <w:t>join</w:t>
      </w:r>
      <w:r w:rsidRPr="00574462">
        <w:t xml:space="preserve"> </w:t>
      </w:r>
      <w:r>
        <w:t xml:space="preserve">для синхронизации потоков. </w:t>
      </w:r>
      <w:r>
        <w:fldChar w:fldCharType="begin"/>
      </w:r>
      <w:r>
        <w:instrText xml:space="preserve"> REF _Ref87505813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демонстрирует корректную работу программы.</w:t>
      </w:r>
    </w:p>
    <w:p w14:paraId="6115EB51" w14:textId="77777777" w:rsidR="00CD3E18" w:rsidRDefault="00CD3E18" w:rsidP="00CD3E18">
      <w:pPr>
        <w:keepNext/>
        <w:jc w:val="center"/>
      </w:pPr>
      <w:r>
        <w:rPr>
          <w:noProof/>
        </w:rPr>
        <w:drawing>
          <wp:inline distT="0" distB="0" distL="0" distR="0" wp14:anchorId="1A0AFA37" wp14:editId="322DCC39">
            <wp:extent cx="4194569" cy="246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26" cy="2480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174B2" w14:textId="77777777" w:rsidR="00CD3E18" w:rsidRPr="00CD3E18" w:rsidRDefault="00CD3E18" w:rsidP="00CD3E18">
      <w:pPr>
        <w:pStyle w:val="a8"/>
      </w:pPr>
      <w:bookmarkStart w:id="2" w:name="_Ref87505813"/>
      <w:r>
        <w:t xml:space="preserve">Рисунок </w:t>
      </w:r>
      <w:r w:rsidR="002C7003">
        <w:fldChar w:fldCharType="begin"/>
      </w:r>
      <w:r w:rsidR="002C7003">
        <w:instrText xml:space="preserve"> STYLEREF 1 \s </w:instrText>
      </w:r>
      <w:r w:rsidR="002C7003">
        <w:fldChar w:fldCharType="separate"/>
      </w:r>
      <w:r>
        <w:rPr>
          <w:noProof/>
        </w:rPr>
        <w:t>7</w:t>
      </w:r>
      <w:r w:rsidR="002C7003">
        <w:rPr>
          <w:noProof/>
        </w:rPr>
        <w:fldChar w:fldCharType="end"/>
      </w:r>
      <w:r>
        <w:t>.</w:t>
      </w:r>
      <w:r w:rsidR="002C7003">
        <w:fldChar w:fldCharType="begin"/>
      </w:r>
      <w:r w:rsidR="002C7003">
        <w:instrText xml:space="preserve"> SEQ Рисунок \* ARABIC \s 1 </w:instrText>
      </w:r>
      <w:r w:rsidR="002C7003">
        <w:fldChar w:fldCharType="separate"/>
      </w:r>
      <w:r>
        <w:rPr>
          <w:noProof/>
        </w:rPr>
        <w:t>3</w:t>
      </w:r>
      <w:r w:rsidR="002C7003">
        <w:rPr>
          <w:noProof/>
        </w:rPr>
        <w:fldChar w:fldCharType="end"/>
      </w:r>
      <w:bookmarkEnd w:id="2"/>
      <w:r>
        <w:t xml:space="preserve"> – Печать массива (</w:t>
      </w:r>
      <w:r w:rsidR="00574462">
        <w:t>с</w:t>
      </w:r>
      <w:r>
        <w:t xml:space="preserve"> синхронизаци</w:t>
      </w:r>
      <w:r w:rsidR="00574462">
        <w:t>ей</w:t>
      </w:r>
      <w:r>
        <w:t xml:space="preserve"> потоков)</w:t>
      </w:r>
    </w:p>
    <w:p w14:paraId="6A168436" w14:textId="77777777" w:rsidR="00F85A4C" w:rsidRDefault="00F85A4C" w:rsidP="00574462">
      <w:pPr>
        <w:pStyle w:val="2"/>
        <w:numPr>
          <w:ilvl w:val="0"/>
          <w:numId w:val="0"/>
        </w:numPr>
        <w:ind w:left="709"/>
      </w:pPr>
      <w:r>
        <w:t>Вывод</w:t>
      </w:r>
    </w:p>
    <w:p w14:paraId="7CDB0A9E" w14:textId="77777777" w:rsidR="00F85A4C" w:rsidRPr="00B7573D" w:rsidRDefault="00B7573D" w:rsidP="00B7573D">
      <w:pPr>
        <w:ind w:firstLine="708"/>
      </w:pPr>
      <w:r>
        <w:t xml:space="preserve">При выполнении данной лабораторной работы были получены навыки создания процессов и потоков в операционной системе семейства </w:t>
      </w:r>
      <w:r>
        <w:rPr>
          <w:lang w:val="en-US"/>
        </w:rPr>
        <w:t>UNIX</w:t>
      </w:r>
      <w:r w:rsidRPr="00B7573D">
        <w:t xml:space="preserve">. </w:t>
      </w:r>
      <w:r>
        <w:t xml:space="preserve">Также были повторно закреплены навыки работы в операционной системе семейства </w:t>
      </w:r>
      <w:r>
        <w:rPr>
          <w:lang w:val="en-US"/>
        </w:rPr>
        <w:t>UNIX</w:t>
      </w:r>
      <w:r w:rsidRPr="00B7573D">
        <w:t>.</w:t>
      </w:r>
    </w:p>
    <w:sectPr w:rsidR="00F85A4C" w:rsidRPr="00B7573D" w:rsidSect="003F0751">
      <w:head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6861" w14:textId="77777777" w:rsidR="00B04C13" w:rsidRDefault="00B04C13" w:rsidP="003F0751">
      <w:pPr>
        <w:spacing w:after="0" w:line="240" w:lineRule="auto"/>
      </w:pPr>
      <w:r>
        <w:separator/>
      </w:r>
    </w:p>
  </w:endnote>
  <w:endnote w:type="continuationSeparator" w:id="0">
    <w:p w14:paraId="5CAC5901" w14:textId="77777777" w:rsidR="00B04C13" w:rsidRDefault="00B04C13" w:rsidP="003F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820C" w14:textId="77777777" w:rsidR="00B04C13" w:rsidRDefault="00B04C13" w:rsidP="003F0751">
      <w:pPr>
        <w:spacing w:after="0" w:line="240" w:lineRule="auto"/>
      </w:pPr>
      <w:r>
        <w:separator/>
      </w:r>
    </w:p>
  </w:footnote>
  <w:footnote w:type="continuationSeparator" w:id="0">
    <w:p w14:paraId="29151C9C" w14:textId="77777777" w:rsidR="00B04C13" w:rsidRDefault="00B04C13" w:rsidP="003F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-1427722625"/>
      <w:docPartObj>
        <w:docPartGallery w:val="Page Numbers (Top of Page)"/>
        <w:docPartUnique/>
      </w:docPartObj>
    </w:sdtPr>
    <w:sdtEndPr/>
    <w:sdtContent>
      <w:p w14:paraId="48BFB06D" w14:textId="77777777" w:rsidR="003F0751" w:rsidRPr="003F0751" w:rsidRDefault="003F0751">
        <w:pPr>
          <w:pStyle w:val="a3"/>
          <w:jc w:val="center"/>
          <w:rPr>
            <w:rFonts w:cs="Times New Roman"/>
          </w:rPr>
        </w:pPr>
        <w:r w:rsidRPr="003F0751">
          <w:rPr>
            <w:rFonts w:cs="Times New Roman"/>
          </w:rPr>
          <w:fldChar w:fldCharType="begin"/>
        </w:r>
        <w:r w:rsidRPr="003F0751">
          <w:rPr>
            <w:rFonts w:cs="Times New Roman"/>
          </w:rPr>
          <w:instrText>PAGE   \* MERGEFORMAT</w:instrText>
        </w:r>
        <w:r w:rsidRPr="003F0751">
          <w:rPr>
            <w:rFonts w:cs="Times New Roman"/>
          </w:rPr>
          <w:fldChar w:fldCharType="separate"/>
        </w:r>
        <w:r w:rsidRPr="003F0751">
          <w:rPr>
            <w:rFonts w:cs="Times New Roman"/>
          </w:rPr>
          <w:t>2</w:t>
        </w:r>
        <w:r w:rsidRPr="003F0751">
          <w:rPr>
            <w:rFonts w:cs="Times New Roman"/>
          </w:rPr>
          <w:fldChar w:fldCharType="end"/>
        </w:r>
      </w:p>
    </w:sdtContent>
  </w:sdt>
  <w:p w14:paraId="7CE0328A" w14:textId="77777777" w:rsidR="003F0751" w:rsidRPr="003F0751" w:rsidRDefault="003F0751">
    <w:pPr>
      <w:pStyle w:val="a3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C3A"/>
    <w:multiLevelType w:val="hybridMultilevel"/>
    <w:tmpl w:val="B5540606"/>
    <w:lvl w:ilvl="0" w:tplc="6F3E0C84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710F8"/>
    <w:multiLevelType w:val="multilevel"/>
    <w:tmpl w:val="B742C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DC6798E"/>
    <w:multiLevelType w:val="multilevel"/>
    <w:tmpl w:val="C1E4E50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23691979"/>
    <w:multiLevelType w:val="multilevel"/>
    <w:tmpl w:val="FA94B55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31176A8F"/>
    <w:multiLevelType w:val="hybridMultilevel"/>
    <w:tmpl w:val="4502E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37F6"/>
    <w:multiLevelType w:val="multilevel"/>
    <w:tmpl w:val="26E44B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C8F53B8"/>
    <w:multiLevelType w:val="hybridMultilevel"/>
    <w:tmpl w:val="144854CA"/>
    <w:lvl w:ilvl="0" w:tplc="AAB8CC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D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02994"/>
    <w:multiLevelType w:val="multilevel"/>
    <w:tmpl w:val="2A74333A"/>
    <w:lvl w:ilvl="0">
      <w:start w:val="7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5FC9648B"/>
    <w:multiLevelType w:val="multilevel"/>
    <w:tmpl w:val="E50C9876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916401"/>
    <w:multiLevelType w:val="multilevel"/>
    <w:tmpl w:val="5868ECC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631976C2"/>
    <w:multiLevelType w:val="hybridMultilevel"/>
    <w:tmpl w:val="0E10DF9C"/>
    <w:lvl w:ilvl="0" w:tplc="6B864F0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2" w15:restartNumberingAfterBreak="0">
    <w:nsid w:val="71C13EC3"/>
    <w:multiLevelType w:val="multilevel"/>
    <w:tmpl w:val="DDF6E7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2772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CA02F5"/>
    <w:multiLevelType w:val="multilevel"/>
    <w:tmpl w:val="A2E23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12"/>
  </w:num>
  <w:num w:numId="7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suff w:val="space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space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space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suff w:val="space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suff w:val="space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suff w:val="space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suff w:val="space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8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2"/>
  </w:num>
  <w:num w:numId="15">
    <w:abstractNumId w:val="8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13"/>
    <w:rsid w:val="00070C9C"/>
    <w:rsid w:val="00077FDB"/>
    <w:rsid w:val="00085AE6"/>
    <w:rsid w:val="000B38C9"/>
    <w:rsid w:val="000E706E"/>
    <w:rsid w:val="002C650B"/>
    <w:rsid w:val="002C7003"/>
    <w:rsid w:val="002F2F28"/>
    <w:rsid w:val="00380457"/>
    <w:rsid w:val="003F0751"/>
    <w:rsid w:val="00412755"/>
    <w:rsid w:val="00416975"/>
    <w:rsid w:val="00467C39"/>
    <w:rsid w:val="00480B16"/>
    <w:rsid w:val="00574462"/>
    <w:rsid w:val="00850E00"/>
    <w:rsid w:val="008E0A7D"/>
    <w:rsid w:val="00941F4D"/>
    <w:rsid w:val="009935DE"/>
    <w:rsid w:val="009E5AB1"/>
    <w:rsid w:val="009E5DD1"/>
    <w:rsid w:val="00A6293F"/>
    <w:rsid w:val="00AA1236"/>
    <w:rsid w:val="00B04C13"/>
    <w:rsid w:val="00B3506E"/>
    <w:rsid w:val="00B7573D"/>
    <w:rsid w:val="00B8294E"/>
    <w:rsid w:val="00BC541E"/>
    <w:rsid w:val="00C1265D"/>
    <w:rsid w:val="00CD3E18"/>
    <w:rsid w:val="00D23BFD"/>
    <w:rsid w:val="00DE31F1"/>
    <w:rsid w:val="00DF43EB"/>
    <w:rsid w:val="00E6718A"/>
    <w:rsid w:val="00F85A4C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70FA1E"/>
  <w15:chartTrackingRefBased/>
  <w15:docId w15:val="{D9BF5706-BFCE-47D2-9DBB-9630D829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F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C650B"/>
    <w:pPr>
      <w:keepNext/>
      <w:keepLines/>
      <w:numPr>
        <w:numId w:val="15"/>
      </w:numPr>
      <w:spacing w:before="120" w:after="1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rsid w:val="00574462"/>
    <w:pPr>
      <w:numPr>
        <w:numId w:val="17"/>
      </w:numPr>
      <w:ind w:left="0" w:firstLine="709"/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rsid w:val="00941F4D"/>
    <w:pPr>
      <w:numPr>
        <w:ilvl w:val="2"/>
        <w:numId w:val="14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autoRedefine/>
    <w:uiPriority w:val="9"/>
    <w:unhideWhenUsed/>
    <w:rsid w:val="00941F4D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"/>
    <w:link w:val="50"/>
    <w:autoRedefine/>
    <w:uiPriority w:val="9"/>
    <w:unhideWhenUsed/>
    <w:rsid w:val="00B8294E"/>
    <w:pPr>
      <w:numPr>
        <w:ilvl w:val="4"/>
        <w:numId w:val="15"/>
      </w:numPr>
      <w:outlineLvl w:val="4"/>
    </w:pPr>
  </w:style>
  <w:style w:type="paragraph" w:styleId="6">
    <w:name w:val="heading 6"/>
    <w:basedOn w:val="5"/>
    <w:next w:val="a"/>
    <w:link w:val="60"/>
    <w:autoRedefine/>
    <w:uiPriority w:val="9"/>
    <w:unhideWhenUsed/>
    <w:rsid w:val="00941F4D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autoRedefine/>
    <w:uiPriority w:val="9"/>
    <w:unhideWhenUsed/>
    <w:rsid w:val="00941F4D"/>
    <w:pPr>
      <w:numPr>
        <w:ilvl w:val="6"/>
      </w:numPr>
      <w:outlineLvl w:val="6"/>
    </w:pPr>
    <w:rPr>
      <w:iCs w:val="0"/>
    </w:rPr>
  </w:style>
  <w:style w:type="paragraph" w:styleId="8">
    <w:name w:val="heading 8"/>
    <w:basedOn w:val="7"/>
    <w:next w:val="a"/>
    <w:link w:val="80"/>
    <w:autoRedefine/>
    <w:uiPriority w:val="9"/>
    <w:unhideWhenUsed/>
    <w:rsid w:val="00941F4D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8"/>
    <w:next w:val="a"/>
    <w:link w:val="90"/>
    <w:autoRedefine/>
    <w:uiPriority w:val="9"/>
    <w:unhideWhenUsed/>
    <w:rsid w:val="00941F4D"/>
    <w:pPr>
      <w:numPr>
        <w:ilvl w:val="8"/>
      </w:numPr>
      <w:outlineLvl w:val="8"/>
    </w:pPr>
    <w:rPr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38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0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0751"/>
  </w:style>
  <w:style w:type="paragraph" w:styleId="a7">
    <w:name w:val="List Paragraph"/>
    <w:basedOn w:val="a"/>
    <w:uiPriority w:val="34"/>
    <w:rsid w:val="003F07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C650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4462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a8">
    <w:name w:val="caption"/>
    <w:basedOn w:val="a"/>
    <w:next w:val="a"/>
    <w:uiPriority w:val="35"/>
    <w:unhideWhenUsed/>
    <w:qFormat/>
    <w:rsid w:val="000B38C9"/>
    <w:pPr>
      <w:spacing w:after="240" w:line="240" w:lineRule="auto"/>
      <w:jc w:val="center"/>
    </w:pPr>
    <w:rPr>
      <w:iCs/>
      <w:szCs w:val="18"/>
    </w:rPr>
  </w:style>
  <w:style w:type="paragraph" w:customStyle="1" w:styleId="a9">
    <w:name w:val="Текст программы"/>
    <w:basedOn w:val="a"/>
    <w:link w:val="aa"/>
    <w:qFormat/>
    <w:rsid w:val="009E5DD1"/>
    <w:pPr>
      <w:spacing w:before="120" w:after="120" w:line="240" w:lineRule="auto"/>
      <w:jc w:val="left"/>
    </w:pPr>
    <w:rPr>
      <w:rFonts w:ascii="Courier New" w:eastAsiaTheme="majorEastAsia" w:hAnsi="Courier New" w:cs="Times New Roman"/>
      <w:sz w:val="22"/>
      <w:szCs w:val="28"/>
    </w:rPr>
  </w:style>
  <w:style w:type="character" w:customStyle="1" w:styleId="aa">
    <w:name w:val="Текст программы Знак"/>
    <w:basedOn w:val="30"/>
    <w:link w:val="a9"/>
    <w:rsid w:val="009E5DD1"/>
    <w:rPr>
      <w:rFonts w:ascii="Courier New" w:eastAsiaTheme="majorEastAsia" w:hAnsi="Courier New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8294E"/>
    <w:rPr>
      <w:rFonts w:ascii="Times New Roman" w:eastAsiaTheme="majorEastAsia" w:hAnsi="Times New Roman" w:cstheme="majorBidi"/>
      <w:iCs/>
      <w:sz w:val="28"/>
      <w:szCs w:val="24"/>
    </w:rPr>
  </w:style>
  <w:style w:type="character" w:styleId="ab">
    <w:name w:val="Hyperlink"/>
    <w:basedOn w:val="a0"/>
    <w:uiPriority w:val="99"/>
    <w:unhideWhenUsed/>
    <w:rsid w:val="000B38C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2F28"/>
    <w:pPr>
      <w:spacing w:after="120"/>
    </w:pPr>
  </w:style>
  <w:style w:type="paragraph" w:styleId="31">
    <w:name w:val="toc 3"/>
    <w:basedOn w:val="2"/>
    <w:next w:val="a"/>
    <w:autoRedefine/>
    <w:uiPriority w:val="39"/>
    <w:unhideWhenUsed/>
    <w:rsid w:val="000B38C9"/>
    <w:pPr>
      <w:spacing w:before="0"/>
    </w:pPr>
  </w:style>
  <w:style w:type="paragraph" w:styleId="41">
    <w:name w:val="toc 4"/>
    <w:basedOn w:val="3"/>
    <w:next w:val="a"/>
    <w:autoRedefine/>
    <w:uiPriority w:val="39"/>
    <w:semiHidden/>
    <w:unhideWhenUsed/>
    <w:rsid w:val="00BC541E"/>
  </w:style>
  <w:style w:type="paragraph" w:styleId="51">
    <w:name w:val="toc 5"/>
    <w:basedOn w:val="4"/>
    <w:next w:val="a"/>
    <w:autoRedefine/>
    <w:uiPriority w:val="39"/>
    <w:semiHidden/>
    <w:unhideWhenUsed/>
    <w:rsid w:val="00BC541E"/>
  </w:style>
  <w:style w:type="paragraph" w:styleId="ac">
    <w:name w:val="Title"/>
    <w:basedOn w:val="a"/>
    <w:next w:val="a"/>
    <w:link w:val="ad"/>
    <w:uiPriority w:val="10"/>
    <w:rsid w:val="00467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46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Intense Reference"/>
    <w:basedOn w:val="a0"/>
    <w:uiPriority w:val="32"/>
    <w:rsid w:val="00467C39"/>
    <w:rPr>
      <w:b/>
      <w:bCs/>
      <w:smallCaps/>
      <w:color w:val="4472C4" w:themeColor="accent1"/>
      <w:spacing w:val="5"/>
    </w:rPr>
  </w:style>
  <w:style w:type="character" w:styleId="af">
    <w:name w:val="Subtle Emphasis"/>
    <w:basedOn w:val="a0"/>
    <w:uiPriority w:val="19"/>
    <w:rsid w:val="00467C39"/>
    <w:rPr>
      <w:i/>
      <w:iCs/>
      <w:color w:val="404040" w:themeColor="text1" w:themeTint="BF"/>
    </w:rPr>
  </w:style>
  <w:style w:type="paragraph" w:styleId="af0">
    <w:name w:val="No Spacing"/>
    <w:uiPriority w:val="1"/>
    <w:rsid w:val="00467C3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2">
    <w:name w:val="Quote"/>
    <w:basedOn w:val="a"/>
    <w:next w:val="a"/>
    <w:link w:val="23"/>
    <w:uiPriority w:val="29"/>
    <w:rsid w:val="00467C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67C39"/>
    <w:rPr>
      <w:rFonts w:ascii="Times New Roman" w:hAnsi="Times New Roman"/>
      <w:i/>
      <w:iCs/>
      <w:color w:val="404040" w:themeColor="text1" w:themeTint="BF"/>
      <w:sz w:val="28"/>
    </w:rPr>
  </w:style>
  <w:style w:type="character" w:styleId="af1">
    <w:name w:val="Strong"/>
    <w:basedOn w:val="a0"/>
    <w:uiPriority w:val="22"/>
    <w:rsid w:val="00467C39"/>
    <w:rPr>
      <w:b/>
      <w:bCs/>
    </w:rPr>
  </w:style>
  <w:style w:type="character" w:styleId="af2">
    <w:name w:val="Intense Emphasis"/>
    <w:basedOn w:val="a0"/>
    <w:uiPriority w:val="21"/>
    <w:rsid w:val="00467C39"/>
    <w:rPr>
      <w:i/>
      <w:iCs/>
      <w:color w:val="4472C4" w:themeColor="accent1"/>
    </w:rPr>
  </w:style>
  <w:style w:type="paragraph" w:styleId="af3">
    <w:name w:val="Intense Quote"/>
    <w:basedOn w:val="a"/>
    <w:next w:val="a"/>
    <w:link w:val="af4"/>
    <w:uiPriority w:val="30"/>
    <w:rsid w:val="00467C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467C39"/>
    <w:rPr>
      <w:rFonts w:ascii="Times New Roman" w:hAnsi="Times New Roman"/>
      <w:i/>
      <w:iCs/>
      <w:color w:val="4472C4" w:themeColor="accent1"/>
      <w:sz w:val="28"/>
    </w:rPr>
  </w:style>
  <w:style w:type="character" w:styleId="af5">
    <w:name w:val="Subtle Reference"/>
    <w:basedOn w:val="a0"/>
    <w:uiPriority w:val="31"/>
    <w:rsid w:val="00467C39"/>
    <w:rPr>
      <w:smallCaps/>
      <w:color w:val="5A5A5A" w:themeColor="text1" w:themeTint="A5"/>
    </w:rPr>
  </w:style>
  <w:style w:type="character" w:customStyle="1" w:styleId="60">
    <w:name w:val="Заголовок 6 Знак"/>
    <w:basedOn w:val="a0"/>
    <w:link w:val="6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2F2F28"/>
    <w:pPr>
      <w:spacing w:after="100"/>
    </w:pPr>
  </w:style>
  <w:style w:type="character" w:customStyle="1" w:styleId="90">
    <w:name w:val="Заголовок 9 Знак"/>
    <w:basedOn w:val="a0"/>
    <w:link w:val="9"/>
    <w:uiPriority w:val="9"/>
    <w:rsid w:val="00941F4D"/>
    <w:rPr>
      <w:rFonts w:ascii="Times New Roman" w:eastAsiaTheme="majorEastAsia" w:hAnsi="Times New Roman" w:cstheme="majorBidi"/>
      <w:iCs/>
      <w:sz w:val="28"/>
      <w:szCs w:val="21"/>
    </w:rPr>
  </w:style>
  <w:style w:type="paragraph" w:styleId="61">
    <w:name w:val="toc 6"/>
    <w:basedOn w:val="5"/>
    <w:next w:val="a"/>
    <w:autoRedefine/>
    <w:uiPriority w:val="39"/>
    <w:semiHidden/>
    <w:unhideWhenUsed/>
    <w:rsid w:val="00BC541E"/>
  </w:style>
  <w:style w:type="paragraph" w:styleId="71">
    <w:name w:val="toc 7"/>
    <w:basedOn w:val="6"/>
    <w:next w:val="a"/>
    <w:autoRedefine/>
    <w:uiPriority w:val="39"/>
    <w:semiHidden/>
    <w:unhideWhenUsed/>
    <w:rsid w:val="00BC541E"/>
  </w:style>
  <w:style w:type="paragraph" w:styleId="81">
    <w:name w:val="toc 8"/>
    <w:basedOn w:val="7"/>
    <w:next w:val="a"/>
    <w:autoRedefine/>
    <w:uiPriority w:val="39"/>
    <w:semiHidden/>
    <w:unhideWhenUsed/>
    <w:rsid w:val="00BC541E"/>
    <w:rPr>
      <w:i/>
    </w:rPr>
  </w:style>
  <w:style w:type="character" w:customStyle="1" w:styleId="70">
    <w:name w:val="Заголовок 7 Знак"/>
    <w:basedOn w:val="a0"/>
    <w:link w:val="7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paragraph" w:styleId="91">
    <w:name w:val="toc 9"/>
    <w:basedOn w:val="8"/>
    <w:next w:val="a"/>
    <w:autoRedefine/>
    <w:uiPriority w:val="39"/>
    <w:semiHidden/>
    <w:unhideWhenUsed/>
    <w:rsid w:val="00BC541E"/>
    <w:rPr>
      <w:color w:val="auto"/>
    </w:rPr>
  </w:style>
  <w:style w:type="character" w:customStyle="1" w:styleId="80">
    <w:name w:val="Заголовок 8 Знак"/>
    <w:basedOn w:val="a0"/>
    <w:link w:val="8"/>
    <w:uiPriority w:val="9"/>
    <w:rsid w:val="00941F4D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paragraph" w:styleId="af6">
    <w:name w:val="Subtitle"/>
    <w:basedOn w:val="a"/>
    <w:next w:val="a"/>
    <w:link w:val="af7"/>
    <w:uiPriority w:val="11"/>
    <w:qFormat/>
    <w:rsid w:val="00070C9C"/>
    <w:pPr>
      <w:numPr>
        <w:ilvl w:val="1"/>
      </w:numPr>
      <w:spacing w:after="240"/>
      <w:jc w:val="center"/>
    </w:pPr>
    <w:rPr>
      <w:rFonts w:eastAsiaTheme="minorEastAsia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070C9C"/>
    <w:rPr>
      <w:rFonts w:ascii="Times New Roman" w:eastAsiaTheme="minorEastAsia" w:hAnsi="Times New Roman"/>
      <w:spacing w:val="15"/>
      <w:sz w:val="28"/>
    </w:rPr>
  </w:style>
  <w:style w:type="character" w:styleId="af8">
    <w:name w:val="Emphasis"/>
    <w:basedOn w:val="a0"/>
    <w:uiPriority w:val="20"/>
    <w:rsid w:val="00070C9C"/>
    <w:rPr>
      <w:i/>
      <w:iCs/>
    </w:rPr>
  </w:style>
  <w:style w:type="character" w:styleId="af9">
    <w:name w:val="Book Title"/>
    <w:basedOn w:val="a0"/>
    <w:uiPriority w:val="33"/>
    <w:rsid w:val="00070C9C"/>
    <w:rPr>
      <w:b/>
      <w:bCs/>
      <w:i/>
      <w:iCs/>
      <w:spacing w:val="5"/>
    </w:rPr>
  </w:style>
  <w:style w:type="paragraph" w:styleId="afa">
    <w:name w:val="Balloon Text"/>
    <w:basedOn w:val="a"/>
    <w:link w:val="afb"/>
    <w:uiPriority w:val="99"/>
    <w:semiHidden/>
    <w:unhideWhenUsed/>
    <w:rsid w:val="00085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85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ndexDisk\&#1059;&#1085;&#1080;&#1074;&#1077;&#1088;&#1089;&#1080;&#1090;&#1077;&#1090;\&#1061;&#1088;&#1072;&#1085;&#1080;&#1083;&#1080;&#1097;&#1077;\&#1054;&#1087;&#1077;&#1088;&#1072;&#1094;&#1080;&#1086;&#1085;&#1085;&#1099;&#1077;%20&#1089;&#1080;&#1089;&#1090;&#1077;&#1084;&#1099;%20&#1080;%20&#1089;&#1088;&#1077;&#1076;&#1099;\pattern.doc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4651D-C5F3-4949-854A-A8AE7D15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pattern.doc.dotm</Template>
  <TotalTime>38</TotalTime>
  <Pages>8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Стандартный шаблон</vt:lpstr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Стандартный шаблон</dc:title>
  <dc:subject/>
  <dc:creator>Алексей Алексеев</dc:creator>
  <cp:keywords/>
  <dc:description/>
  <cp:lastModifiedBy>Alex Filozop</cp:lastModifiedBy>
  <cp:revision>8</cp:revision>
  <dcterms:created xsi:type="dcterms:W3CDTF">2021-11-11T03:16:00Z</dcterms:created>
  <dcterms:modified xsi:type="dcterms:W3CDTF">2021-11-11T07:29:00Z</dcterms:modified>
</cp:coreProperties>
</file>